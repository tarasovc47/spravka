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ED4" w:rsidRPr="00A24FDD" w:rsidRDefault="00DF6ED4" w:rsidP="00DF6ED4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DF6ED4" w:rsidRPr="00A24FDD" w:rsidRDefault="00DF6ED4" w:rsidP="00DF6ED4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DF6ED4" w:rsidRPr="00EC778E" w:rsidRDefault="005E0B0F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>
        <w:rPr>
          <w:rFonts w:ascii="Arial" w:hAnsi="Arial" w:cs="Arial"/>
          <w:b/>
          <w:sz w:val="24"/>
          <w:szCs w:val="24"/>
          <w:lang w:val="ru-RU"/>
        </w:rPr>
        <w:t>»</w:t>
      </w:r>
    </w:p>
    <w:p w:rsidR="00DF6ED4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F86BEB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E156DC">
        <w:rPr>
          <w:rFonts w:ascii="Arial" w:hAnsi="Arial" w:cs="Arial"/>
          <w:sz w:val="24"/>
          <w:szCs w:val="24"/>
          <w:lang w:val="ru-RU"/>
        </w:rPr>
        <w:t>оформить перенос денежных средств в сумме ____________ (______________________________________________________________) руб. ___ коп</w:t>
      </w:r>
    </w:p>
    <w:p w:rsidR="00E156DC" w:rsidRPr="00E156DC" w:rsidRDefault="00E156DC" w:rsidP="00E156DC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E156DC">
        <w:rPr>
          <w:rFonts w:ascii="Arial" w:hAnsi="Arial" w:cs="Arial"/>
          <w:szCs w:val="24"/>
          <w:lang w:val="ru-RU"/>
        </w:rPr>
        <w:t>(сумма прописью)</w:t>
      </w:r>
    </w:p>
    <w:p w:rsidR="00217180" w:rsidRDefault="00E40819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согласно акта сверки от «___» ____________ 20___ г. с лицевого счета (л/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>
        <w:rPr>
          <w:rFonts w:ascii="Arial" w:hAnsi="Arial" w:cs="Arial"/>
          <w:sz w:val="24"/>
          <w:szCs w:val="24"/>
          <w:lang w:val="ru-RU"/>
        </w:rPr>
        <w:t>) __________________ на 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 w:rsidR="00492C42">
        <w:rPr>
          <w:rFonts w:ascii="Arial" w:hAnsi="Arial" w:cs="Arial"/>
          <w:sz w:val="24"/>
          <w:szCs w:val="24"/>
          <w:lang w:val="ru-RU"/>
        </w:rPr>
        <w:t xml:space="preserve"> _________________</w:t>
      </w:r>
      <w:r w:rsidR="00E1563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17180">
        <w:rPr>
          <w:rFonts w:ascii="Arial" w:hAnsi="Arial" w:cs="Arial"/>
          <w:sz w:val="24"/>
          <w:szCs w:val="24"/>
          <w:lang w:val="ru-RU"/>
        </w:rPr>
        <w:t>в связи с ошибочно проведенным платежом.</w:t>
      </w:r>
    </w:p>
    <w:p w:rsidR="009060FD" w:rsidRDefault="00217180" w:rsidP="00217180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Копию </w:t>
      </w:r>
      <w:r w:rsidR="009060FD">
        <w:rPr>
          <w:rFonts w:ascii="Arial" w:hAnsi="Arial" w:cs="Arial"/>
          <w:sz w:val="24"/>
          <w:szCs w:val="24"/>
          <w:lang w:val="ru-RU"/>
        </w:rPr>
        <w:t>документа, подтверждающего оплату, прилагаю.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9060FD" w:rsidRDefault="009060FD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4C109F" w:rsidRDefault="004C109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A6991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A57C4"/>
    <w:rsid w:val="001D073B"/>
    <w:rsid w:val="001D4525"/>
    <w:rsid w:val="001F00F3"/>
    <w:rsid w:val="001F526C"/>
    <w:rsid w:val="00206143"/>
    <w:rsid w:val="0021229A"/>
    <w:rsid w:val="00217180"/>
    <w:rsid w:val="00231DEA"/>
    <w:rsid w:val="002A6991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92C42"/>
    <w:rsid w:val="004C109F"/>
    <w:rsid w:val="005E0B0F"/>
    <w:rsid w:val="00625F29"/>
    <w:rsid w:val="00646E71"/>
    <w:rsid w:val="00666437"/>
    <w:rsid w:val="00710D39"/>
    <w:rsid w:val="00721FA2"/>
    <w:rsid w:val="00743317"/>
    <w:rsid w:val="007951B2"/>
    <w:rsid w:val="007A4063"/>
    <w:rsid w:val="007C47A2"/>
    <w:rsid w:val="007F13B7"/>
    <w:rsid w:val="00836DF2"/>
    <w:rsid w:val="009006A6"/>
    <w:rsid w:val="009060FD"/>
    <w:rsid w:val="00A04C7A"/>
    <w:rsid w:val="00A24FDD"/>
    <w:rsid w:val="00A42322"/>
    <w:rsid w:val="00B9387F"/>
    <w:rsid w:val="00BC1873"/>
    <w:rsid w:val="00BF1A6E"/>
    <w:rsid w:val="00BF6699"/>
    <w:rsid w:val="00C92735"/>
    <w:rsid w:val="00CB368A"/>
    <w:rsid w:val="00DD6265"/>
    <w:rsid w:val="00DE6080"/>
    <w:rsid w:val="00DF6ED4"/>
    <w:rsid w:val="00E0026B"/>
    <w:rsid w:val="00E1563C"/>
    <w:rsid w:val="00E156DC"/>
    <w:rsid w:val="00E40819"/>
    <w:rsid w:val="00EB4427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2</cp:revision>
  <cp:lastPrinted>2004-02-13T23:45:00Z</cp:lastPrinted>
  <dcterms:created xsi:type="dcterms:W3CDTF">2014-04-21T05:01:00Z</dcterms:created>
  <dcterms:modified xsi:type="dcterms:W3CDTF">2014-04-21T05:01:00Z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