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4D1CA6" w:rsidRPr="00EC778E" w:rsidRDefault="004D1CA6" w:rsidP="004D1CA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1CA6" w:rsidRPr="00A24FDD" w:rsidRDefault="004D1CA6" w:rsidP="004D1CA6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4D1CA6" w:rsidRPr="00A24FDD" w:rsidRDefault="004D1CA6" w:rsidP="004D1CA6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4D1CA6" w:rsidRPr="00EC778E" w:rsidRDefault="00A446C4" w:rsidP="004D1CA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743ADE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proofErr w:type="spellStart"/>
      <w:r w:rsidRPr="00743ADE">
        <w:rPr>
          <w:rFonts w:ascii="Arial" w:hAnsi="Arial" w:cs="Arial"/>
          <w:b/>
          <w:sz w:val="24"/>
          <w:szCs w:val="24"/>
          <w:lang w:val="ru-RU"/>
        </w:rPr>
        <w:t>ТелекомТюмень</w:t>
      </w:r>
      <w:proofErr w:type="spellEnd"/>
      <w:r>
        <w:rPr>
          <w:rFonts w:ascii="Arial" w:hAnsi="Arial" w:cs="Arial"/>
          <w:b/>
          <w:sz w:val="24"/>
          <w:szCs w:val="24"/>
          <w:lang w:val="ru-RU"/>
        </w:rPr>
        <w:t>»</w:t>
      </w:r>
    </w:p>
    <w:p w:rsidR="004D1CA6" w:rsidRDefault="004D1CA6" w:rsidP="004D1CA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4D1CA6" w:rsidRPr="00EC778E" w:rsidRDefault="004D1CA6" w:rsidP="004D1CA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Pr="00EC49A1" w:rsidRDefault="004D1CA6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Pr="00EC49A1" w:rsidRDefault="004D1CA6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Pr="00EC49A1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F86BEB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4300A9" w:rsidRDefault="004300A9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5621F1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5621F1">
        <w:rPr>
          <w:rFonts w:ascii="Arial" w:hAnsi="Arial" w:cs="Arial"/>
          <w:sz w:val="24"/>
          <w:szCs w:val="24"/>
          <w:lang w:val="ru-RU"/>
        </w:rPr>
        <w:t xml:space="preserve">переоформить услугу </w:t>
      </w:r>
      <w:r w:rsidR="00E06C98">
        <w:rPr>
          <w:rFonts w:ascii="Arial" w:hAnsi="Arial" w:cs="Arial"/>
          <w:sz w:val="24"/>
          <w:szCs w:val="24"/>
          <w:lang w:val="ru-RU"/>
        </w:rPr>
        <w:t>«Телевидение»</w:t>
      </w:r>
      <w:r w:rsidR="005621F1">
        <w:rPr>
          <w:rFonts w:ascii="Arial" w:hAnsi="Arial" w:cs="Arial"/>
          <w:sz w:val="24"/>
          <w:szCs w:val="24"/>
          <w:lang w:val="ru-RU"/>
        </w:rPr>
        <w:t xml:space="preserve"> с моего имени на имя __________________________________________________________________________</w:t>
      </w:r>
    </w:p>
    <w:p w:rsidR="005621F1" w:rsidRPr="005621F1" w:rsidRDefault="005621F1" w:rsidP="005621F1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5621F1">
        <w:rPr>
          <w:rFonts w:ascii="Arial" w:hAnsi="Arial" w:cs="Arial"/>
          <w:szCs w:val="24"/>
          <w:lang w:val="ru-RU"/>
        </w:rPr>
        <w:t>(Ф.И.О.)</w:t>
      </w:r>
    </w:p>
    <w:p w:rsidR="00C92735" w:rsidRDefault="0062249A" w:rsidP="005621F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с </w:t>
      </w:r>
      <w:r w:rsidR="00B61E31">
        <w:rPr>
          <w:rFonts w:ascii="Arial" w:hAnsi="Arial" w:cs="Arial"/>
          <w:sz w:val="24"/>
          <w:szCs w:val="24"/>
          <w:lang w:val="ru-RU"/>
        </w:rPr>
        <w:t xml:space="preserve">«___» ____________ 20___ г. </w:t>
      </w:r>
      <w:r w:rsidR="00DD6343">
        <w:rPr>
          <w:rFonts w:ascii="Arial" w:hAnsi="Arial" w:cs="Arial"/>
          <w:sz w:val="24"/>
          <w:szCs w:val="24"/>
          <w:lang w:val="ru-RU"/>
        </w:rPr>
        <w:t>в связи</w:t>
      </w:r>
      <w:r w:rsidR="001F526C">
        <w:rPr>
          <w:rFonts w:ascii="Arial" w:hAnsi="Arial" w:cs="Arial"/>
          <w:sz w:val="24"/>
          <w:szCs w:val="24"/>
          <w:lang w:val="ru-RU"/>
        </w:rPr>
        <w:t xml:space="preserve"> </w:t>
      </w:r>
      <w:r w:rsidR="00DD6343">
        <w:rPr>
          <w:rFonts w:ascii="Arial" w:hAnsi="Arial" w:cs="Arial"/>
          <w:sz w:val="24"/>
          <w:szCs w:val="24"/>
          <w:lang w:val="ru-RU"/>
        </w:rPr>
        <w:t>со сменой пользователя</w:t>
      </w:r>
      <w:r w:rsidR="001F526C"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A02B6A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02B6A" w:rsidRDefault="00A02B6A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A02B6A" w:rsidRPr="00EC49A1" w:rsidRDefault="00A02B6A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85238A" w:rsidRDefault="0085238A">
      <w:pPr>
        <w:rPr>
          <w:lang w:val="ru-RU"/>
        </w:rPr>
      </w:pPr>
    </w:p>
    <w:p w:rsidR="0085238A" w:rsidRDefault="0085238A">
      <w:pPr>
        <w:rPr>
          <w:lang w:val="ru-RU"/>
        </w:rPr>
      </w:pPr>
      <w:r>
        <w:rPr>
          <w:lang w:val="ru-RU"/>
        </w:rPr>
        <w:br w:type="page"/>
      </w:r>
    </w:p>
    <w:p w:rsidR="00654DB5" w:rsidRDefault="00654DB5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</w:p>
    <w:p w:rsidR="00654DB5" w:rsidRPr="00EC778E" w:rsidRDefault="00654DB5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8902AA3" wp14:editId="7DC0945D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4DB5" w:rsidRPr="00A24FDD" w:rsidRDefault="00654DB5" w:rsidP="00654DB5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902AA3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369pt;margin-top:33pt;width:204pt;height:40.9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tMuA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" filled="f" stroked="f">
                <v:textbox style="mso-fit-shape-to-text:t">
                  <w:txbxContent>
                    <w:p w:rsidR="00654DB5" w:rsidRPr="00A24FDD" w:rsidRDefault="00654DB5" w:rsidP="00654DB5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654DB5" w:rsidRPr="00EC778E" w:rsidRDefault="005A3E3C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743ADE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r w:rsidRPr="00743ADE">
        <w:rPr>
          <w:rFonts w:ascii="Arial" w:hAnsi="Arial" w:cs="Arial"/>
          <w:b/>
          <w:sz w:val="24"/>
          <w:szCs w:val="24"/>
          <w:lang w:val="ru-RU"/>
        </w:rPr>
        <w:t>ТелекомТюмень</w:t>
      </w:r>
      <w:r>
        <w:rPr>
          <w:rFonts w:ascii="Arial" w:hAnsi="Arial" w:cs="Arial"/>
          <w:b/>
          <w:sz w:val="24"/>
          <w:szCs w:val="24"/>
          <w:lang w:val="ru-RU"/>
        </w:rPr>
        <w:t>»</w:t>
      </w:r>
    </w:p>
    <w:p w:rsidR="00654DB5" w:rsidRDefault="00654DB5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654DB5" w:rsidRPr="00EC778E" w:rsidRDefault="00654DB5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F86BEB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Pr="003E49D1" w:rsidRDefault="0085238A" w:rsidP="0085238A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85238A" w:rsidRDefault="0085238A" w:rsidP="0085238A">
      <w:pPr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Про</w:t>
      </w:r>
      <w:r w:rsidR="00C933A7">
        <w:rPr>
          <w:rFonts w:ascii="Arial" w:hAnsi="Arial" w:cs="Arial"/>
          <w:sz w:val="24"/>
          <w:szCs w:val="24"/>
          <w:lang w:val="ru-RU"/>
        </w:rPr>
        <w:t xml:space="preserve">шу переоформить услугу </w:t>
      </w:r>
      <w:r w:rsidR="0092698E">
        <w:rPr>
          <w:rFonts w:ascii="Arial" w:hAnsi="Arial" w:cs="Arial"/>
          <w:sz w:val="24"/>
          <w:szCs w:val="24"/>
          <w:lang w:val="ru-RU"/>
        </w:rPr>
        <w:t>«Телевидение</w:t>
      </w:r>
      <w:bookmarkStart w:id="0" w:name="_GoBack"/>
      <w:bookmarkEnd w:id="0"/>
      <w:r w:rsidR="0092698E">
        <w:rPr>
          <w:rFonts w:ascii="Arial" w:hAnsi="Arial" w:cs="Arial"/>
          <w:sz w:val="24"/>
          <w:szCs w:val="24"/>
          <w:lang w:val="ru-RU"/>
        </w:rPr>
        <w:t>»</w:t>
      </w:r>
      <w:r>
        <w:rPr>
          <w:rFonts w:ascii="Arial" w:hAnsi="Arial" w:cs="Arial"/>
          <w:sz w:val="24"/>
          <w:szCs w:val="24"/>
          <w:lang w:val="ru-RU"/>
        </w:rPr>
        <w:t xml:space="preserve"> с имени __________________________________________________________________________</w:t>
      </w:r>
    </w:p>
    <w:p w:rsidR="0085238A" w:rsidRPr="005621F1" w:rsidRDefault="0085238A" w:rsidP="0085238A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5621F1">
        <w:rPr>
          <w:rFonts w:ascii="Arial" w:hAnsi="Arial" w:cs="Arial"/>
          <w:szCs w:val="24"/>
          <w:lang w:val="ru-RU"/>
        </w:rPr>
        <w:t>(Ф.И.О.)</w:t>
      </w:r>
    </w:p>
    <w:p w:rsidR="0085238A" w:rsidRDefault="0085238A" w:rsidP="0085238A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 мое имя с «___» ____________ 20___ г. в связи с</w:t>
      </w:r>
      <w:r w:rsidR="00DD6343">
        <w:rPr>
          <w:rFonts w:ascii="Arial" w:hAnsi="Arial" w:cs="Arial"/>
          <w:sz w:val="24"/>
          <w:szCs w:val="24"/>
          <w:lang w:val="ru-RU"/>
        </w:rPr>
        <w:t>о сменой пользователя.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85238A" w:rsidRDefault="0085238A" w:rsidP="0085238A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654DB5" w:rsidRDefault="00654DB5" w:rsidP="00654DB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654DB5" w:rsidRPr="00EC49A1" w:rsidTr="00B5600F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654DB5" w:rsidRPr="00EC49A1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</w:p>
        </w:tc>
      </w:tr>
    </w:tbl>
    <w:p w:rsidR="00654DB5" w:rsidRDefault="00654DB5" w:rsidP="00654DB5">
      <w:pPr>
        <w:rPr>
          <w:lang w:val="ru-RU"/>
        </w:rPr>
      </w:pPr>
    </w:p>
    <w:p w:rsidR="0085238A" w:rsidRDefault="0085238A" w:rsidP="0085238A">
      <w:pPr>
        <w:rPr>
          <w:lang w:val="ru-RU"/>
        </w:rPr>
      </w:pPr>
    </w:p>
    <w:p w:rsidR="0085238A" w:rsidRDefault="0085238A" w:rsidP="0085238A">
      <w:pPr>
        <w:rPr>
          <w:lang w:val="ru-RU"/>
        </w:rPr>
      </w:pPr>
    </w:p>
    <w:p w:rsidR="0085238A" w:rsidRDefault="0085238A" w:rsidP="0085238A">
      <w:pPr>
        <w:rPr>
          <w:lang w:val="ru-RU"/>
        </w:rPr>
      </w:pPr>
    </w:p>
    <w:p w:rsidR="0085238A" w:rsidRDefault="0085238A" w:rsidP="0085238A">
      <w:pPr>
        <w:rPr>
          <w:lang w:val="ru-RU"/>
        </w:rPr>
      </w:pPr>
    </w:p>
    <w:p w:rsidR="0085238A" w:rsidRDefault="0085238A" w:rsidP="0085238A">
      <w:pPr>
        <w:rPr>
          <w:lang w:val="ru-RU"/>
        </w:rPr>
      </w:pPr>
    </w:p>
    <w:p w:rsidR="0085238A" w:rsidRDefault="0085238A" w:rsidP="0085238A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85238A" w:rsidRPr="0044220B" w:rsidRDefault="0085238A" w:rsidP="0085238A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85238A" w:rsidRPr="00EC49A1" w:rsidTr="00955CFC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5238A" w:rsidRPr="00EC49A1" w:rsidRDefault="0085238A" w:rsidP="00955CFC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85238A" w:rsidRPr="00EC49A1" w:rsidRDefault="0085238A" w:rsidP="00955CFC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85238A" w:rsidRPr="00EC49A1" w:rsidRDefault="0085238A" w:rsidP="00955CFC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85238A" w:rsidRPr="00EC49A1" w:rsidRDefault="0085238A" w:rsidP="00955CFC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85238A" w:rsidRPr="00EC49A1" w:rsidRDefault="0085238A" w:rsidP="00955CFC">
            <w:pPr>
              <w:rPr>
                <w:lang w:val="ru-RU"/>
              </w:rPr>
            </w:pPr>
          </w:p>
        </w:tc>
      </w:tr>
    </w:tbl>
    <w:p w:rsidR="0085238A" w:rsidRPr="00EC49A1" w:rsidRDefault="0085238A" w:rsidP="0085238A">
      <w:pPr>
        <w:rPr>
          <w:lang w:val="ru-RU"/>
        </w:rPr>
      </w:pPr>
    </w:p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36909"/>
    <w:rsid w:val="00145333"/>
    <w:rsid w:val="001B0704"/>
    <w:rsid w:val="001D073B"/>
    <w:rsid w:val="001F00F3"/>
    <w:rsid w:val="001F526C"/>
    <w:rsid w:val="00206143"/>
    <w:rsid w:val="00231DEA"/>
    <w:rsid w:val="00284A59"/>
    <w:rsid w:val="002F3396"/>
    <w:rsid w:val="003528B4"/>
    <w:rsid w:val="003E49D1"/>
    <w:rsid w:val="003F1C6F"/>
    <w:rsid w:val="00417035"/>
    <w:rsid w:val="004300A9"/>
    <w:rsid w:val="0044220B"/>
    <w:rsid w:val="0045133C"/>
    <w:rsid w:val="004724FC"/>
    <w:rsid w:val="00477FDB"/>
    <w:rsid w:val="00490C69"/>
    <w:rsid w:val="004D1CA6"/>
    <w:rsid w:val="00532691"/>
    <w:rsid w:val="005621F1"/>
    <w:rsid w:val="005A3E3C"/>
    <w:rsid w:val="0062249A"/>
    <w:rsid w:val="00625F29"/>
    <w:rsid w:val="00654DB5"/>
    <w:rsid w:val="006F0667"/>
    <w:rsid w:val="00721FA2"/>
    <w:rsid w:val="00743317"/>
    <w:rsid w:val="007951B2"/>
    <w:rsid w:val="007C47A2"/>
    <w:rsid w:val="007F13B7"/>
    <w:rsid w:val="00836DF2"/>
    <w:rsid w:val="0085238A"/>
    <w:rsid w:val="0092698E"/>
    <w:rsid w:val="00A02B6A"/>
    <w:rsid w:val="00A04C7A"/>
    <w:rsid w:val="00A24FDD"/>
    <w:rsid w:val="00A42322"/>
    <w:rsid w:val="00A446C4"/>
    <w:rsid w:val="00A67444"/>
    <w:rsid w:val="00B61E31"/>
    <w:rsid w:val="00B9387F"/>
    <w:rsid w:val="00C92735"/>
    <w:rsid w:val="00C933A7"/>
    <w:rsid w:val="00CB368A"/>
    <w:rsid w:val="00DD6265"/>
    <w:rsid w:val="00DD6343"/>
    <w:rsid w:val="00E0026B"/>
    <w:rsid w:val="00E06C98"/>
    <w:rsid w:val="00EB4427"/>
    <w:rsid w:val="00EC49A1"/>
    <w:rsid w:val="00EC778E"/>
    <w:rsid w:val="00EE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2004-02-13T23:45:00Z</cp:lastPrinted>
  <dcterms:created xsi:type="dcterms:W3CDTF">2014-04-21T05:03:00Z</dcterms:created>
  <dcterms:modified xsi:type="dcterms:W3CDTF">2014-04-21T05:03:00Z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