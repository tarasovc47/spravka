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A754B0" w:rsidRPr="00A754B0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A754B0">
              <w:rPr>
                <w:rStyle w:val="Char"/>
                <w:rFonts w:cs="Times New Roman"/>
                <w:sz w:val="22"/>
                <w:szCs w:val="22"/>
              </w:rPr>
            </w:r>
            <w:r w:rsidR="00A754B0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A754B0">
              <w:rPr>
                <w:rStyle w:val="Char"/>
                <w:rFonts w:cs="Times New Roman"/>
                <w:sz w:val="22"/>
                <w:szCs w:val="22"/>
              </w:rPr>
            </w:r>
            <w:r w:rsidR="00A754B0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6145E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1307"/>
    <w:rsid w:val="00956C63"/>
    <w:rsid w:val="00966CC6"/>
    <w:rsid w:val="00A04C7A"/>
    <w:rsid w:val="00A24FDD"/>
    <w:rsid w:val="00A42322"/>
    <w:rsid w:val="00A754B0"/>
    <w:rsid w:val="00A865B5"/>
    <w:rsid w:val="00A92C97"/>
    <w:rsid w:val="00A934C2"/>
    <w:rsid w:val="00AD3853"/>
    <w:rsid w:val="00B75C79"/>
    <w:rsid w:val="00B9387F"/>
    <w:rsid w:val="00B94318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2014-04-21T09:04:00Z</dcterms:created>
  <dcterms:modified xsi:type="dcterms:W3CDTF">2014-04-21T09:05:00Z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