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r w:rsidR="0093714A" w:rsidRPr="0093714A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 xml:space="preserve">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 w:rsidR="005621F1">
        <w:rPr>
          <w:rFonts w:ascii="Arial" w:hAnsi="Arial" w:cs="Arial"/>
          <w:sz w:val="24"/>
          <w:szCs w:val="24"/>
          <w:lang w:val="ru-RU"/>
        </w:rPr>
        <w:t xml:space="preserve">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93714A" w:rsidRPr="0093714A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 xml:space="preserve">шу 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D77BA1" w:rsidP="00D77BA1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Копии документов, подтверждающих право владения/пользования помещением, прилагаю.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6F00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F3396"/>
    <w:rsid w:val="003528B4"/>
    <w:rsid w:val="003A19EA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906168"/>
    <w:rsid w:val="0093714A"/>
    <w:rsid w:val="00A02B6A"/>
    <w:rsid w:val="00A04C7A"/>
    <w:rsid w:val="00A05A01"/>
    <w:rsid w:val="00A24FDD"/>
    <w:rsid w:val="00A42322"/>
    <w:rsid w:val="00A67444"/>
    <w:rsid w:val="00B61E31"/>
    <w:rsid w:val="00B9387F"/>
    <w:rsid w:val="00C92735"/>
    <w:rsid w:val="00C933A7"/>
    <w:rsid w:val="00CB368A"/>
    <w:rsid w:val="00D77BA1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2014-04-21T09:16:00Z</dcterms:created>
  <dcterms:modified xsi:type="dcterms:W3CDTF">2014-04-21T09:17:00Z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