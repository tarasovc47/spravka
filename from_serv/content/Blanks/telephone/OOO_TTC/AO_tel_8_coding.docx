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D607C0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607C0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D607C0">
        <w:rPr>
          <w:rFonts w:ascii="Arial" w:hAnsi="Arial" w:cs="Arial"/>
          <w:b/>
          <w:sz w:val="24"/>
          <w:szCs w:val="24"/>
          <w:lang w:val="ru-RU"/>
        </w:rPr>
        <w:t>ТТС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в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рамках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договора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оказание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услуги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</w:t>
      </w:r>
      <w:proofErr w:type="gramStart"/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>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телефона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___-___-___, </w:t>
      </w:r>
      <w:r w:rsidR="00A60761">
        <w:rPr>
          <w:rFonts w:ascii="Arial" w:hAnsi="Arial" w:cs="Arial"/>
          <w:sz w:val="22"/>
          <w:szCs w:val="22"/>
          <w:lang w:val="ru-RU"/>
        </w:rPr>
        <w:t>закодировать/раскодировать (нужное подчеркнуть)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D964D5">
        <w:rPr>
          <w:rFonts w:ascii="Arial" w:hAnsi="Arial" w:cs="Arial"/>
          <w:sz w:val="22"/>
          <w:szCs w:val="22"/>
          <w:lang w:val="ru-RU"/>
        </w:rPr>
        <w:t xml:space="preserve"> «8» (выход на МГ/МН связь и федеральные сотовые номера).</w:t>
      </w:r>
    </w:p>
    <w:p w:rsidR="00671721" w:rsidRDefault="00671721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pPr w:leftFromText="180" w:rightFromText="180" w:vertAnchor="text" w:tblpY="1"/>
        <w:tblOverlap w:val="never"/>
        <w:tblW w:w="9929" w:type="dxa"/>
        <w:tblLayout w:type="fixed"/>
        <w:tblLook w:val="04A0" w:firstRow="1" w:lastRow="0" w:firstColumn="1" w:lastColumn="0" w:noHBand="0" w:noVBand="1"/>
      </w:tblPr>
      <w:tblGrid>
        <w:gridCol w:w="5949"/>
        <w:gridCol w:w="494"/>
        <w:gridCol w:w="498"/>
        <w:gridCol w:w="498"/>
        <w:gridCol w:w="498"/>
        <w:gridCol w:w="498"/>
        <w:gridCol w:w="498"/>
        <w:gridCol w:w="498"/>
        <w:gridCol w:w="498"/>
      </w:tblGrid>
      <w:tr w:rsidR="00671721" w:rsidRPr="00AF7BD9" w:rsidTr="003A2D57">
        <w:trPr>
          <w:trHeight w:val="255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721" w:rsidRPr="005338AB" w:rsidRDefault="00671721" w:rsidP="0067172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Назначить код (неиспользуемые поля зачеркнуть)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D964D5" w:rsidRPr="003A2D57" w:rsidRDefault="003A2D57" w:rsidP="00732318">
      <w:pPr>
        <w:spacing w:line="288" w:lineRule="auto"/>
        <w:ind w:firstLine="709"/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 xml:space="preserve">                                                                                                                                           </w:t>
      </w:r>
      <w:r w:rsidRPr="003A2D57">
        <w:rPr>
          <w:rFonts w:ascii="Arial" w:hAnsi="Arial" w:cs="Arial"/>
          <w:szCs w:val="22"/>
          <w:lang w:val="ru-RU"/>
        </w:rPr>
        <w:t>(цифровой формат кода)</w:t>
      </w:r>
    </w:p>
    <w:p w:rsidR="00A60761" w:rsidRPr="00055164" w:rsidRDefault="00A60761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A2D57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456E"/>
    <w:rsid w:val="00646E71"/>
    <w:rsid w:val="00666437"/>
    <w:rsid w:val="00671721"/>
    <w:rsid w:val="006C2041"/>
    <w:rsid w:val="00721FA2"/>
    <w:rsid w:val="00732318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5C0A"/>
    <w:rsid w:val="00956C63"/>
    <w:rsid w:val="00966CC6"/>
    <w:rsid w:val="00A04C7A"/>
    <w:rsid w:val="00A24FDD"/>
    <w:rsid w:val="00A42322"/>
    <w:rsid w:val="00A60761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607C0"/>
    <w:rsid w:val="00D964D5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2014-04-14T06:25:00Z</cp:lastPrinted>
  <dcterms:created xsi:type="dcterms:W3CDTF">2014-04-21T06:58:00Z</dcterms:created>
  <dcterms:modified xsi:type="dcterms:W3CDTF">2014-04-21T06:58:00Z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