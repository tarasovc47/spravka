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2A3F3A8" wp14:editId="16C75824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1CA6" w:rsidRPr="00A24FDD" w:rsidRDefault="004D1CA6" w:rsidP="004D1CA6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A3F3A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4D1CA6" w:rsidRPr="00A24FDD" w:rsidRDefault="004D1CA6" w:rsidP="004D1CA6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4D1CA6" w:rsidRPr="00EC778E" w:rsidRDefault="00C7500F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C7500F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C7500F">
        <w:rPr>
          <w:rFonts w:ascii="Arial" w:hAnsi="Arial" w:cs="Arial"/>
          <w:b/>
          <w:sz w:val="24"/>
          <w:szCs w:val="24"/>
          <w:lang w:val="ru-RU"/>
        </w:rPr>
        <w:t>ТТС</w:t>
      </w:r>
      <w:r w:rsidR="004D1CA6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4D1CA6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4D1CA6" w:rsidRPr="00EC778E" w:rsidRDefault="004D1CA6" w:rsidP="004D1CA6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Pr="00EC49A1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836DF2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4D1CA6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D1CA6" w:rsidRDefault="004D1CA6" w:rsidP="004450E0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D1CA6" w:rsidRPr="00F86BEB" w:rsidRDefault="004D1CA6" w:rsidP="004450E0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EC778E" w:rsidRDefault="00EC778E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4300A9" w:rsidRDefault="004300A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5621F1" w:rsidRDefault="00C92735" w:rsidP="00E0026B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5621F1">
        <w:rPr>
          <w:rFonts w:ascii="Arial" w:hAnsi="Arial" w:cs="Arial"/>
          <w:sz w:val="24"/>
          <w:szCs w:val="24"/>
          <w:lang w:val="ru-RU"/>
        </w:rPr>
        <w:t xml:space="preserve">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r w:rsidR="005621F1">
        <w:rPr>
          <w:rFonts w:ascii="Arial" w:hAnsi="Arial" w:cs="Arial"/>
          <w:sz w:val="24"/>
          <w:szCs w:val="24"/>
          <w:lang w:val="ru-RU"/>
        </w:rPr>
        <w:t xml:space="preserve"> с моего имени на имя __________________________________________________________________________</w:t>
      </w:r>
    </w:p>
    <w:p w:rsidR="005621F1" w:rsidRPr="005621F1" w:rsidRDefault="005621F1" w:rsidP="005621F1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C92735" w:rsidRDefault="0062249A" w:rsidP="005621F1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с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«___» ____________ 20___ г. </w:t>
      </w:r>
      <w:r w:rsidR="00DD6343">
        <w:rPr>
          <w:rFonts w:ascii="Arial" w:hAnsi="Arial" w:cs="Arial"/>
          <w:sz w:val="24"/>
          <w:szCs w:val="24"/>
          <w:lang w:val="ru-RU"/>
        </w:rPr>
        <w:t>в связи</w:t>
      </w:r>
      <w:r w:rsidR="001F526C">
        <w:rPr>
          <w:rFonts w:ascii="Arial" w:hAnsi="Arial" w:cs="Arial"/>
          <w:sz w:val="24"/>
          <w:szCs w:val="24"/>
          <w:lang w:val="ru-RU"/>
        </w:rPr>
        <w:t xml:space="preserve"> </w:t>
      </w:r>
      <w:r w:rsidR="00DD6343">
        <w:rPr>
          <w:rFonts w:ascii="Arial" w:hAnsi="Arial" w:cs="Arial"/>
          <w:sz w:val="24"/>
          <w:szCs w:val="24"/>
          <w:lang w:val="ru-RU"/>
        </w:rPr>
        <w:t>со сменой пользователя</w:t>
      </w:r>
      <w:r w:rsidR="001F526C">
        <w:rPr>
          <w:rFonts w:ascii="Arial" w:hAnsi="Arial" w:cs="Arial"/>
          <w:sz w:val="24"/>
          <w:szCs w:val="24"/>
          <w:lang w:val="ru-RU"/>
        </w:rPr>
        <w:t xml:space="preserve">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A02B6A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A02B6A" w:rsidRPr="00EC49A1" w:rsidRDefault="00A02B6A" w:rsidP="004450E0">
            <w:pPr>
              <w:rPr>
                <w:lang w:val="ru-RU"/>
              </w:rPr>
            </w:pPr>
          </w:p>
        </w:tc>
      </w:tr>
    </w:tbl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85238A" w:rsidRDefault="0085238A">
      <w:pPr>
        <w:rPr>
          <w:lang w:val="ru-RU"/>
        </w:rPr>
      </w:pPr>
    </w:p>
    <w:p w:rsidR="0085238A" w:rsidRDefault="0085238A">
      <w:pPr>
        <w:rPr>
          <w:lang w:val="ru-RU"/>
        </w:rPr>
      </w:pPr>
      <w:r>
        <w:rPr>
          <w:lang w:val="ru-RU"/>
        </w:rPr>
        <w:br w:type="page"/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8902AA3" wp14:editId="7DC0945D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54DB5" w:rsidRPr="00A24FDD" w:rsidRDefault="00654DB5" w:rsidP="00654DB5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8902AA3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69pt;margin-top:33pt;width:204pt;height:40.95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DtMuA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" filled="f" stroked="f">
                <v:textbox style="mso-fit-shape-to-text:t">
                  <w:txbxContent>
                    <w:p w:rsidR="00654DB5" w:rsidRPr="00A24FDD" w:rsidRDefault="00654DB5" w:rsidP="00654DB5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654DB5" w:rsidRPr="00EC778E" w:rsidRDefault="0086367D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86367D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bookmarkStart w:id="0" w:name="_GoBack"/>
      <w:bookmarkEnd w:id="0"/>
      <w:r w:rsidRPr="0086367D">
        <w:rPr>
          <w:rFonts w:ascii="Arial" w:hAnsi="Arial" w:cs="Arial"/>
          <w:b/>
          <w:sz w:val="24"/>
          <w:szCs w:val="24"/>
          <w:lang w:val="ru-RU"/>
        </w:rPr>
        <w:t>ТТС</w:t>
      </w:r>
      <w:r w:rsidR="00654DB5" w:rsidRPr="00EC778E">
        <w:rPr>
          <w:rFonts w:ascii="Arial" w:hAnsi="Arial" w:cs="Arial"/>
          <w:b/>
          <w:sz w:val="24"/>
          <w:szCs w:val="24"/>
          <w:lang w:val="ru-RU"/>
        </w:rPr>
        <w:t>»</w:t>
      </w:r>
    </w:p>
    <w:p w:rsidR="00654DB5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654DB5" w:rsidRPr="00EC778E" w:rsidRDefault="00654DB5" w:rsidP="00654DB5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836DF2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654DB5" w:rsidRPr="00EC49A1" w:rsidTr="00B5600F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реквизиты договора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F86BEB" w:rsidRDefault="00654DB5" w:rsidP="00B5600F">
            <w:pPr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№____________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_________</w:t>
            </w: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от ____________</w:t>
            </w: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__</w:t>
            </w:r>
          </w:p>
        </w:tc>
      </w:tr>
    </w:tbl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85238A" w:rsidRPr="003E49D1" w:rsidRDefault="0085238A" w:rsidP="0085238A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Про</w:t>
      </w:r>
      <w:r w:rsidR="00C933A7">
        <w:rPr>
          <w:rFonts w:ascii="Arial" w:hAnsi="Arial" w:cs="Arial"/>
          <w:sz w:val="24"/>
          <w:szCs w:val="24"/>
          <w:lang w:val="ru-RU"/>
        </w:rPr>
        <w:t xml:space="preserve">шу переоформить услугу </w:t>
      </w:r>
      <w:r w:rsidR="00016F00">
        <w:rPr>
          <w:rFonts w:ascii="Arial" w:hAnsi="Arial" w:cs="Arial"/>
          <w:sz w:val="24"/>
          <w:szCs w:val="24"/>
          <w:lang w:val="ru-RU"/>
        </w:rPr>
        <w:t>«</w:t>
      </w:r>
      <w:r w:rsidR="00D77BA1">
        <w:rPr>
          <w:rFonts w:ascii="Arial" w:hAnsi="Arial" w:cs="Arial"/>
          <w:sz w:val="24"/>
          <w:szCs w:val="24"/>
          <w:lang w:val="ru-RU"/>
        </w:rPr>
        <w:t>Телефония</w:t>
      </w:r>
      <w:r w:rsidR="00016F00">
        <w:rPr>
          <w:rFonts w:ascii="Arial" w:hAnsi="Arial" w:cs="Arial"/>
          <w:sz w:val="24"/>
          <w:szCs w:val="24"/>
          <w:lang w:val="ru-RU"/>
        </w:rPr>
        <w:t>»</w:t>
      </w:r>
      <w:r>
        <w:rPr>
          <w:rFonts w:ascii="Arial" w:hAnsi="Arial" w:cs="Arial"/>
          <w:sz w:val="24"/>
          <w:szCs w:val="24"/>
          <w:lang w:val="ru-RU"/>
        </w:rPr>
        <w:t xml:space="preserve"> с имени __________________________________________________________________________</w:t>
      </w:r>
    </w:p>
    <w:p w:rsidR="0085238A" w:rsidRPr="005621F1" w:rsidRDefault="0085238A" w:rsidP="0085238A">
      <w:pPr>
        <w:spacing w:line="288" w:lineRule="auto"/>
        <w:jc w:val="center"/>
        <w:rPr>
          <w:rFonts w:ascii="Arial" w:hAnsi="Arial" w:cs="Arial"/>
          <w:szCs w:val="24"/>
          <w:lang w:val="ru-RU"/>
        </w:rPr>
      </w:pPr>
      <w:r w:rsidRPr="005621F1">
        <w:rPr>
          <w:rFonts w:ascii="Arial" w:hAnsi="Arial" w:cs="Arial"/>
          <w:szCs w:val="24"/>
          <w:lang w:val="ru-RU"/>
        </w:rPr>
        <w:t>(Ф.И.О.)</w:t>
      </w:r>
    </w:p>
    <w:p w:rsidR="0085238A" w:rsidRDefault="0085238A" w:rsidP="0085238A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на мое имя с «___» ____________ 20___ г. в связи с</w:t>
      </w:r>
      <w:r w:rsidR="00DD6343">
        <w:rPr>
          <w:rFonts w:ascii="Arial" w:hAnsi="Arial" w:cs="Arial"/>
          <w:sz w:val="24"/>
          <w:szCs w:val="24"/>
          <w:lang w:val="ru-RU"/>
        </w:rPr>
        <w:t>о сменой пользователя.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</w:p>
    <w:p w:rsidR="0085238A" w:rsidRDefault="00D77BA1" w:rsidP="00D77BA1">
      <w:pPr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Копии документов, подтверждающих право владения/пользования помещением, прилагаю.</w:t>
      </w: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85238A" w:rsidRDefault="0085238A" w:rsidP="0085238A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54DB5" w:rsidRDefault="00654DB5" w:rsidP="00654DB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54DB5" w:rsidRPr="00EC49A1" w:rsidTr="00B5600F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54DB5" w:rsidRPr="00EC49A1" w:rsidRDefault="00654DB5" w:rsidP="00B5600F">
            <w:pPr>
              <w:rPr>
                <w:lang w:val="ru-RU"/>
              </w:rPr>
            </w:pPr>
          </w:p>
        </w:tc>
      </w:tr>
    </w:tbl>
    <w:p w:rsidR="00654DB5" w:rsidRDefault="00654DB5" w:rsidP="00654DB5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rPr>
          <w:lang w:val="ru-RU"/>
        </w:rPr>
      </w:pPr>
    </w:p>
    <w:p w:rsidR="0085238A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85238A" w:rsidRPr="0044220B" w:rsidRDefault="0085238A" w:rsidP="0085238A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85238A" w:rsidRPr="00EC49A1" w:rsidTr="00955CFC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85238A" w:rsidRPr="00EC49A1" w:rsidRDefault="0085238A" w:rsidP="00955CFC">
            <w:pPr>
              <w:rPr>
                <w:lang w:val="ru-RU"/>
              </w:rPr>
            </w:pPr>
          </w:p>
        </w:tc>
      </w:tr>
    </w:tbl>
    <w:p w:rsidR="0085238A" w:rsidRPr="00EC49A1" w:rsidRDefault="0085238A" w:rsidP="0085238A">
      <w:pPr>
        <w:rPr>
          <w:lang w:val="ru-RU"/>
        </w:rPr>
      </w:pPr>
    </w:p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16F00"/>
    <w:rsid w:val="000506F7"/>
    <w:rsid w:val="0005143E"/>
    <w:rsid w:val="00136909"/>
    <w:rsid w:val="00145333"/>
    <w:rsid w:val="001B0704"/>
    <w:rsid w:val="001D073B"/>
    <w:rsid w:val="001F00F3"/>
    <w:rsid w:val="001F526C"/>
    <w:rsid w:val="00206143"/>
    <w:rsid w:val="00231DEA"/>
    <w:rsid w:val="002F3396"/>
    <w:rsid w:val="003528B4"/>
    <w:rsid w:val="003A19EA"/>
    <w:rsid w:val="003E49D1"/>
    <w:rsid w:val="003F1C6F"/>
    <w:rsid w:val="00417035"/>
    <w:rsid w:val="004300A9"/>
    <w:rsid w:val="0044220B"/>
    <w:rsid w:val="0045133C"/>
    <w:rsid w:val="004724FC"/>
    <w:rsid w:val="00477FDB"/>
    <w:rsid w:val="00490C69"/>
    <w:rsid w:val="004B15E1"/>
    <w:rsid w:val="004D1CA6"/>
    <w:rsid w:val="00532691"/>
    <w:rsid w:val="005621F1"/>
    <w:rsid w:val="0062249A"/>
    <w:rsid w:val="00625F29"/>
    <w:rsid w:val="00654DB5"/>
    <w:rsid w:val="006F0667"/>
    <w:rsid w:val="00721FA2"/>
    <w:rsid w:val="00743317"/>
    <w:rsid w:val="007951B2"/>
    <w:rsid w:val="007C47A2"/>
    <w:rsid w:val="007F13B7"/>
    <w:rsid w:val="00836DF2"/>
    <w:rsid w:val="0085238A"/>
    <w:rsid w:val="0086367D"/>
    <w:rsid w:val="00906168"/>
    <w:rsid w:val="00A02B6A"/>
    <w:rsid w:val="00A04C7A"/>
    <w:rsid w:val="00A24FDD"/>
    <w:rsid w:val="00A42322"/>
    <w:rsid w:val="00A67444"/>
    <w:rsid w:val="00B61E31"/>
    <w:rsid w:val="00B9387F"/>
    <w:rsid w:val="00C7500F"/>
    <w:rsid w:val="00C92735"/>
    <w:rsid w:val="00C933A7"/>
    <w:rsid w:val="00CB368A"/>
    <w:rsid w:val="00D77BA1"/>
    <w:rsid w:val="00DD6265"/>
    <w:rsid w:val="00DD6343"/>
    <w:rsid w:val="00E0026B"/>
    <w:rsid w:val="00EB4427"/>
    <w:rsid w:val="00EC49A1"/>
    <w:rsid w:val="00EC778E"/>
    <w:rsid w:val="00EE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0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4</cp:revision>
  <cp:lastPrinted>2014-04-21T07:10:00Z</cp:lastPrinted>
  <dcterms:created xsi:type="dcterms:W3CDTF">2014-04-21T07:10:00Z</dcterms:created>
  <dcterms:modified xsi:type="dcterms:W3CDTF">2014-04-21T07:10:00Z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