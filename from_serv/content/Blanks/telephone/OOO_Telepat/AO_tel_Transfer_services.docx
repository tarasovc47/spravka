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B62AD5" w:rsidRPr="00EC778E" w:rsidRDefault="00B62AD5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2AD5" w:rsidRPr="00A24FDD" w:rsidRDefault="00B62AD5" w:rsidP="00B62AD5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B62AD5" w:rsidRPr="00A24FDD" w:rsidRDefault="00B62AD5" w:rsidP="00B62AD5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B62AD5" w:rsidRPr="00EC778E" w:rsidRDefault="00CE0B76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CE0B76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bookmarkStart w:id="0" w:name="_GoBack"/>
      <w:bookmarkEnd w:id="0"/>
      <w:r w:rsidRPr="00CE0B76">
        <w:rPr>
          <w:rFonts w:ascii="Arial" w:hAnsi="Arial" w:cs="Arial"/>
          <w:b/>
          <w:sz w:val="24"/>
          <w:szCs w:val="24"/>
          <w:lang w:val="ru-RU"/>
        </w:rPr>
        <w:t>Телепат</w:t>
      </w:r>
      <w:r w:rsidR="00B62AD5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B62AD5" w:rsidRDefault="00B62AD5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B62AD5" w:rsidRPr="00EC778E" w:rsidRDefault="00B62AD5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Pr="00EC49A1" w:rsidRDefault="00B62AD5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Pr="00EC49A1" w:rsidRDefault="00B62AD5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Pr="00EC49A1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F86BEB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646E71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646E71">
        <w:rPr>
          <w:rFonts w:ascii="Arial" w:hAnsi="Arial" w:cs="Arial"/>
          <w:sz w:val="24"/>
          <w:szCs w:val="24"/>
          <w:lang w:val="ru-RU"/>
        </w:rPr>
        <w:t xml:space="preserve">оформить перенос услуги </w:t>
      </w:r>
      <w:r w:rsidR="00F23491">
        <w:rPr>
          <w:rFonts w:ascii="Arial" w:hAnsi="Arial" w:cs="Arial"/>
          <w:sz w:val="24"/>
          <w:szCs w:val="24"/>
          <w:lang w:val="ru-RU"/>
        </w:rPr>
        <w:t>«</w:t>
      </w:r>
      <w:r w:rsidR="00D80F87">
        <w:rPr>
          <w:rFonts w:ascii="Arial" w:hAnsi="Arial" w:cs="Arial"/>
          <w:sz w:val="24"/>
          <w:szCs w:val="24"/>
          <w:lang w:val="ru-RU"/>
        </w:rPr>
        <w:t>Телефония</w:t>
      </w:r>
      <w:r w:rsidR="00F23491">
        <w:rPr>
          <w:rFonts w:ascii="Arial" w:hAnsi="Arial" w:cs="Arial"/>
          <w:sz w:val="24"/>
          <w:szCs w:val="24"/>
          <w:lang w:val="ru-RU"/>
        </w:rPr>
        <w:t>»</w:t>
      </w:r>
      <w:r w:rsidR="00D80F87">
        <w:rPr>
          <w:rFonts w:ascii="Arial" w:hAnsi="Arial" w:cs="Arial"/>
          <w:sz w:val="24"/>
          <w:szCs w:val="24"/>
          <w:lang w:val="ru-RU"/>
        </w:rPr>
        <w:t xml:space="preserve"> с адреса: ___________________</w:t>
      </w:r>
      <w:r w:rsidR="00F23491">
        <w:rPr>
          <w:rFonts w:ascii="Arial" w:hAnsi="Arial" w:cs="Arial"/>
          <w:sz w:val="24"/>
          <w:szCs w:val="24"/>
          <w:lang w:val="ru-RU"/>
        </w:rPr>
        <w:t>_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646E71" w:rsidRPr="00646E71" w:rsidRDefault="00646E71" w:rsidP="00646E7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646E71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 адрес: __________________________________________________________________</w:t>
      </w:r>
    </w:p>
    <w:p w:rsidR="00646E71" w:rsidRPr="00646E71" w:rsidRDefault="00646E71" w:rsidP="00646E7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646E71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7A184E" w:rsidRDefault="00646E71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BF1A6E">
        <w:rPr>
          <w:rFonts w:ascii="Arial" w:hAnsi="Arial" w:cs="Arial"/>
          <w:sz w:val="24"/>
          <w:szCs w:val="24"/>
          <w:lang w:val="ru-RU"/>
        </w:rPr>
        <w:t>___________</w:t>
      </w:r>
      <w:r w:rsidR="001F526C">
        <w:rPr>
          <w:rFonts w:ascii="Arial" w:hAnsi="Arial" w:cs="Arial"/>
          <w:sz w:val="24"/>
          <w:szCs w:val="24"/>
          <w:lang w:val="ru-RU"/>
        </w:rPr>
        <w:t>_____________________________________________________</w:t>
      </w:r>
      <w:r w:rsidR="00BF1A6E">
        <w:rPr>
          <w:rFonts w:ascii="Arial" w:hAnsi="Arial" w:cs="Arial"/>
          <w:sz w:val="24"/>
          <w:szCs w:val="24"/>
          <w:lang w:val="ru-RU"/>
        </w:rPr>
        <w:t>__</w:t>
      </w:r>
    </w:p>
    <w:p w:rsidR="00C92735" w:rsidRDefault="007A184E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Default="00544862" w:rsidP="00544862">
      <w:pPr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Копию документов, подтверждающих право владения/пользования помещением, прилагаю.</w:t>
      </w:r>
    </w:p>
    <w:p w:rsidR="00ED3CF6" w:rsidRDefault="00ED3CF6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D86716" w:rsidRDefault="00D86716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911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37"/>
        <w:gridCol w:w="1409"/>
        <w:gridCol w:w="1409"/>
        <w:gridCol w:w="1371"/>
        <w:gridCol w:w="2663"/>
        <w:gridCol w:w="869"/>
        <w:gridCol w:w="1353"/>
      </w:tblGrid>
      <w:tr w:rsidR="00ED3CF6" w:rsidRPr="00EC49A1" w:rsidTr="00ED3CF6">
        <w:trPr>
          <w:trHeight w:val="403"/>
          <w:jc w:val="center"/>
        </w:trPr>
        <w:tc>
          <w:tcPr>
            <w:tcW w:w="83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40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  <w:tc>
          <w:tcPr>
            <w:tcW w:w="140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  <w:tc>
          <w:tcPr>
            <w:tcW w:w="1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D3CF6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ED3CF6" w:rsidRPr="00EC49A1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266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  <w:tc>
          <w:tcPr>
            <w:tcW w:w="8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3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168E3"/>
    <w:rsid w:val="00145333"/>
    <w:rsid w:val="001D073B"/>
    <w:rsid w:val="001D4525"/>
    <w:rsid w:val="001F00F3"/>
    <w:rsid w:val="001F526C"/>
    <w:rsid w:val="00206143"/>
    <w:rsid w:val="00225018"/>
    <w:rsid w:val="00231DEA"/>
    <w:rsid w:val="002F3396"/>
    <w:rsid w:val="003528B4"/>
    <w:rsid w:val="003E49D1"/>
    <w:rsid w:val="003F1C6F"/>
    <w:rsid w:val="00417035"/>
    <w:rsid w:val="0044220B"/>
    <w:rsid w:val="0045133C"/>
    <w:rsid w:val="004724FC"/>
    <w:rsid w:val="00477FDB"/>
    <w:rsid w:val="00544862"/>
    <w:rsid w:val="00625F29"/>
    <w:rsid w:val="00646E71"/>
    <w:rsid w:val="00721FA2"/>
    <w:rsid w:val="00743317"/>
    <w:rsid w:val="007951B2"/>
    <w:rsid w:val="007A184E"/>
    <w:rsid w:val="007A4063"/>
    <w:rsid w:val="007C47A2"/>
    <w:rsid w:val="007F13B7"/>
    <w:rsid w:val="00836DF2"/>
    <w:rsid w:val="00861C24"/>
    <w:rsid w:val="008C073E"/>
    <w:rsid w:val="00A04C7A"/>
    <w:rsid w:val="00A24FDD"/>
    <w:rsid w:val="00A42322"/>
    <w:rsid w:val="00B62AD5"/>
    <w:rsid w:val="00B9387F"/>
    <w:rsid w:val="00BF1A6E"/>
    <w:rsid w:val="00BF6699"/>
    <w:rsid w:val="00C519DE"/>
    <w:rsid w:val="00C92735"/>
    <w:rsid w:val="00CB1242"/>
    <w:rsid w:val="00CB368A"/>
    <w:rsid w:val="00CE0B76"/>
    <w:rsid w:val="00D80F87"/>
    <w:rsid w:val="00D86716"/>
    <w:rsid w:val="00DD6265"/>
    <w:rsid w:val="00DE6080"/>
    <w:rsid w:val="00E0026B"/>
    <w:rsid w:val="00EB4427"/>
    <w:rsid w:val="00EC49A1"/>
    <w:rsid w:val="00EC778E"/>
    <w:rsid w:val="00ED3CF6"/>
    <w:rsid w:val="00F2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2014-04-21T05:29:00Z</dcterms:created>
  <dcterms:modified xsi:type="dcterms:W3CDTF">2014-04-21T05:29:00Z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