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BB7" w:rsidRDefault="00231DEA" w:rsidP="00D24BB7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0CC8" w:rsidRPr="00A24FDD" w:rsidRDefault="00280CC8" w:rsidP="00280CC8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280CC8" w:rsidRPr="00A24FDD" w:rsidRDefault="00280CC8" w:rsidP="00280CC8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280CC8" w:rsidRPr="00EC778E" w:rsidRDefault="00D91E47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D91E47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D91E47">
        <w:rPr>
          <w:rFonts w:ascii="Arial" w:hAnsi="Arial" w:cs="Arial"/>
          <w:b/>
          <w:sz w:val="24"/>
          <w:szCs w:val="24"/>
          <w:lang w:val="ru-RU"/>
        </w:rPr>
        <w:t>Телепат</w:t>
      </w:r>
      <w:r w:rsidR="00280CC8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280CC8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280CC8" w:rsidRPr="00EC778E" w:rsidRDefault="00280CC8" w:rsidP="00280CC8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Pr="00EC49A1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836DF2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280CC8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80CC8" w:rsidRDefault="00280CC8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80CC8" w:rsidRPr="00F86BEB" w:rsidRDefault="00280CC8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A92C97" w:rsidRDefault="00C92735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F132EC">
        <w:rPr>
          <w:rFonts w:ascii="Arial" w:hAnsi="Arial" w:cs="Arial"/>
          <w:sz w:val="22"/>
          <w:szCs w:val="22"/>
          <w:lang w:val="ru-RU"/>
        </w:rPr>
        <w:t>Прошу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Pr="00F132EC">
        <w:rPr>
          <w:rFonts w:ascii="Arial" w:hAnsi="Arial" w:cs="Arial"/>
          <w:sz w:val="22"/>
          <w:szCs w:val="22"/>
          <w:lang w:val="ru-RU"/>
        </w:rPr>
        <w:t xml:space="preserve">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в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рамках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>договора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на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оказание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услуги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</w:t>
      </w:r>
      <w:proofErr w:type="gramStart"/>
      <w:r w:rsidR="00A60761">
        <w:rPr>
          <w:rFonts w:ascii="Arial" w:hAnsi="Arial" w:cs="Arial"/>
          <w:sz w:val="22"/>
          <w:szCs w:val="22"/>
          <w:lang w:val="ru-RU"/>
        </w:rPr>
        <w:t xml:space="preserve">   </w:t>
      </w:r>
      <w:r w:rsidR="003E3E21">
        <w:rPr>
          <w:rFonts w:ascii="Arial" w:hAnsi="Arial" w:cs="Arial"/>
          <w:sz w:val="22"/>
          <w:szCs w:val="22"/>
          <w:lang w:val="ru-RU"/>
        </w:rPr>
        <w:t>«</w:t>
      </w:r>
      <w:proofErr w:type="gramEnd"/>
      <w:r w:rsidR="003E3E21">
        <w:rPr>
          <w:rFonts w:ascii="Arial" w:hAnsi="Arial" w:cs="Arial"/>
          <w:sz w:val="22"/>
          <w:szCs w:val="22"/>
          <w:lang w:val="ru-RU"/>
        </w:rPr>
        <w:t xml:space="preserve">Телефония»,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 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номер </w:t>
      </w:r>
      <w:r w:rsidR="00A60761">
        <w:rPr>
          <w:rFonts w:ascii="Arial" w:hAnsi="Arial" w:cs="Arial"/>
          <w:sz w:val="22"/>
          <w:szCs w:val="22"/>
          <w:lang w:val="ru-RU"/>
        </w:rPr>
        <w:t xml:space="preserve">телефона </w:t>
      </w:r>
      <w:r w:rsidR="003E3E21">
        <w:rPr>
          <w:rFonts w:ascii="Arial" w:hAnsi="Arial" w:cs="Arial"/>
          <w:sz w:val="22"/>
          <w:szCs w:val="22"/>
          <w:lang w:val="ru-RU"/>
        </w:rPr>
        <w:t xml:space="preserve">___-___-___, </w:t>
      </w:r>
      <w:r w:rsidR="00A60761">
        <w:rPr>
          <w:rFonts w:ascii="Arial" w:hAnsi="Arial" w:cs="Arial"/>
          <w:sz w:val="22"/>
          <w:szCs w:val="22"/>
          <w:lang w:val="ru-RU"/>
        </w:rPr>
        <w:t>закодировать/раскодировать (нужное подчеркнуть)</w:t>
      </w:r>
      <w:r w:rsidR="003E3E21">
        <w:rPr>
          <w:rFonts w:ascii="Arial" w:hAnsi="Arial" w:cs="Arial"/>
          <w:sz w:val="22"/>
          <w:szCs w:val="22"/>
          <w:lang w:val="ru-RU"/>
        </w:rPr>
        <w:t xml:space="preserve"> доступ </w:t>
      </w:r>
      <w:r w:rsidR="00B75C79">
        <w:rPr>
          <w:rFonts w:ascii="Arial" w:hAnsi="Arial" w:cs="Arial"/>
          <w:sz w:val="22"/>
          <w:szCs w:val="22"/>
          <w:lang w:val="ru-RU"/>
        </w:rPr>
        <w:t>на</w:t>
      </w:r>
      <w:r w:rsidR="00D964D5">
        <w:rPr>
          <w:rFonts w:ascii="Arial" w:hAnsi="Arial" w:cs="Arial"/>
          <w:sz w:val="22"/>
          <w:szCs w:val="22"/>
          <w:lang w:val="ru-RU"/>
        </w:rPr>
        <w:t xml:space="preserve"> «8» (выход на МГ/МН связь и федеральные сотовые номера).</w:t>
      </w:r>
    </w:p>
    <w:p w:rsidR="00671721" w:rsidRDefault="00671721" w:rsidP="00732318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</w:p>
    <w:tbl>
      <w:tblPr>
        <w:tblpPr w:leftFromText="180" w:rightFromText="180" w:vertAnchor="text" w:tblpY="1"/>
        <w:tblOverlap w:val="never"/>
        <w:tblW w:w="9929" w:type="dxa"/>
        <w:tblLayout w:type="fixed"/>
        <w:tblLook w:val="04A0" w:firstRow="1" w:lastRow="0" w:firstColumn="1" w:lastColumn="0" w:noHBand="0" w:noVBand="1"/>
      </w:tblPr>
      <w:tblGrid>
        <w:gridCol w:w="5949"/>
        <w:gridCol w:w="494"/>
        <w:gridCol w:w="498"/>
        <w:gridCol w:w="498"/>
        <w:gridCol w:w="498"/>
        <w:gridCol w:w="498"/>
        <w:gridCol w:w="498"/>
        <w:gridCol w:w="498"/>
        <w:gridCol w:w="498"/>
      </w:tblGrid>
      <w:tr w:rsidR="00671721" w:rsidRPr="00AF7BD9" w:rsidTr="003A2D57">
        <w:trPr>
          <w:trHeight w:val="255"/>
        </w:trPr>
        <w:tc>
          <w:tcPr>
            <w:tcW w:w="5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1721" w:rsidRPr="005338AB" w:rsidRDefault="00671721" w:rsidP="00671721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" w:hAnsi="Arial" w:cs="Arial"/>
                <w:sz w:val="22"/>
                <w:szCs w:val="22"/>
                <w:lang w:val="ru-RU"/>
              </w:rPr>
              <w:t>Назначить код (неиспользуемые поля зачеркнуть)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721" w:rsidRPr="00AF7BD9" w:rsidRDefault="00671721" w:rsidP="0067172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D964D5" w:rsidRPr="003A2D57" w:rsidRDefault="003A2D57" w:rsidP="00732318">
      <w:pPr>
        <w:spacing w:line="288" w:lineRule="auto"/>
        <w:ind w:firstLine="709"/>
        <w:jc w:val="both"/>
        <w:rPr>
          <w:rFonts w:ascii="Arial" w:hAnsi="Arial" w:cs="Arial"/>
          <w:szCs w:val="22"/>
          <w:lang w:val="ru-RU"/>
        </w:rPr>
      </w:pPr>
      <w:r>
        <w:rPr>
          <w:rFonts w:ascii="Arial" w:hAnsi="Arial" w:cs="Arial"/>
          <w:szCs w:val="22"/>
          <w:lang w:val="ru-RU"/>
        </w:rPr>
        <w:t xml:space="preserve">                                                                                                                                           </w:t>
      </w:r>
      <w:r w:rsidRPr="003A2D57">
        <w:rPr>
          <w:rFonts w:ascii="Arial" w:hAnsi="Arial" w:cs="Arial"/>
          <w:szCs w:val="22"/>
          <w:lang w:val="ru-RU"/>
        </w:rPr>
        <w:t>(цифровой формат кода)</w:t>
      </w:r>
    </w:p>
    <w:p w:rsidR="00A60761" w:rsidRPr="00055164" w:rsidRDefault="00A60761" w:rsidP="004E33B6">
      <w:pPr>
        <w:tabs>
          <w:tab w:val="right" w:pos="9911"/>
        </w:tabs>
        <w:ind w:firstLine="709"/>
        <w:jc w:val="both"/>
        <w:rPr>
          <w:rFonts w:ascii="Arial" w:hAnsi="Arial" w:cs="Arial"/>
          <w:sz w:val="20"/>
          <w:szCs w:val="24"/>
          <w:lang w:val="ru-RU"/>
        </w:rPr>
      </w:pPr>
    </w:p>
    <w:p w:rsidR="004C109F" w:rsidRDefault="004C109F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p w:rsidR="003A2D57" w:rsidRDefault="003A2D57" w:rsidP="000306B5">
      <w:pPr>
        <w:ind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4E33B6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E33B6" w:rsidRPr="00EC49A1" w:rsidRDefault="004E33B6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A2D57" w:rsidRDefault="003A2D57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Pr="00075315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075315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306B5"/>
    <w:rsid w:val="00032CBF"/>
    <w:rsid w:val="000506F7"/>
    <w:rsid w:val="0005143E"/>
    <w:rsid w:val="00055164"/>
    <w:rsid w:val="00075315"/>
    <w:rsid w:val="000920FD"/>
    <w:rsid w:val="00145333"/>
    <w:rsid w:val="001D073B"/>
    <w:rsid w:val="001D4525"/>
    <w:rsid w:val="001F00F3"/>
    <w:rsid w:val="001F526C"/>
    <w:rsid w:val="00206143"/>
    <w:rsid w:val="00217180"/>
    <w:rsid w:val="00231DEA"/>
    <w:rsid w:val="00280CC8"/>
    <w:rsid w:val="002C030A"/>
    <w:rsid w:val="002F3396"/>
    <w:rsid w:val="00312914"/>
    <w:rsid w:val="003528B4"/>
    <w:rsid w:val="003A2D57"/>
    <w:rsid w:val="003E3E21"/>
    <w:rsid w:val="003E49D1"/>
    <w:rsid w:val="003F1C6F"/>
    <w:rsid w:val="00417035"/>
    <w:rsid w:val="0044220B"/>
    <w:rsid w:val="0045133C"/>
    <w:rsid w:val="004724FC"/>
    <w:rsid w:val="00477FDB"/>
    <w:rsid w:val="004C109F"/>
    <w:rsid w:val="004E33B6"/>
    <w:rsid w:val="00613265"/>
    <w:rsid w:val="00625F29"/>
    <w:rsid w:val="00632F7B"/>
    <w:rsid w:val="00646E71"/>
    <w:rsid w:val="00666437"/>
    <w:rsid w:val="00671721"/>
    <w:rsid w:val="006C2041"/>
    <w:rsid w:val="00721FA2"/>
    <w:rsid w:val="00732318"/>
    <w:rsid w:val="007379B9"/>
    <w:rsid w:val="00743317"/>
    <w:rsid w:val="007951B2"/>
    <w:rsid w:val="007A4063"/>
    <w:rsid w:val="007C47A2"/>
    <w:rsid w:val="007F13B7"/>
    <w:rsid w:val="007F1C6F"/>
    <w:rsid w:val="00812051"/>
    <w:rsid w:val="00836DF2"/>
    <w:rsid w:val="0084120B"/>
    <w:rsid w:val="00870D7F"/>
    <w:rsid w:val="00891C68"/>
    <w:rsid w:val="008D659A"/>
    <w:rsid w:val="008F274F"/>
    <w:rsid w:val="009060FD"/>
    <w:rsid w:val="00915C0A"/>
    <w:rsid w:val="00956C63"/>
    <w:rsid w:val="00966CC6"/>
    <w:rsid w:val="00A04C7A"/>
    <w:rsid w:val="00A24FDD"/>
    <w:rsid w:val="00A42322"/>
    <w:rsid w:val="00A60761"/>
    <w:rsid w:val="00A865B5"/>
    <w:rsid w:val="00A92C97"/>
    <w:rsid w:val="00A934C2"/>
    <w:rsid w:val="00AD3853"/>
    <w:rsid w:val="00B75C79"/>
    <w:rsid w:val="00B9387F"/>
    <w:rsid w:val="00BF1A6E"/>
    <w:rsid w:val="00BF6699"/>
    <w:rsid w:val="00C92735"/>
    <w:rsid w:val="00CB368A"/>
    <w:rsid w:val="00CC3B6A"/>
    <w:rsid w:val="00D07E44"/>
    <w:rsid w:val="00D24BB7"/>
    <w:rsid w:val="00D91E47"/>
    <w:rsid w:val="00D964D5"/>
    <w:rsid w:val="00DD6265"/>
    <w:rsid w:val="00DE6080"/>
    <w:rsid w:val="00E0026B"/>
    <w:rsid w:val="00E1563C"/>
    <w:rsid w:val="00E156DC"/>
    <w:rsid w:val="00E323EA"/>
    <w:rsid w:val="00E40819"/>
    <w:rsid w:val="00EB4427"/>
    <w:rsid w:val="00EC49A1"/>
    <w:rsid w:val="00EC778E"/>
    <w:rsid w:val="00ED26AC"/>
    <w:rsid w:val="00ED548D"/>
    <w:rsid w:val="00F01DF7"/>
    <w:rsid w:val="00F132EC"/>
    <w:rsid w:val="00F56B66"/>
    <w:rsid w:val="00FC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2014-04-14T06:25:00Z</cp:lastPrinted>
  <dcterms:created xsi:type="dcterms:W3CDTF">2014-04-21T05:25:00Z</dcterms:created>
  <dcterms:modified xsi:type="dcterms:W3CDTF">2014-04-21T05:25:00Z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