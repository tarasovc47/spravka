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3B7" w:rsidRDefault="00231DEA" w:rsidP="00206143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1A32B3" w:rsidRPr="00EC778E" w:rsidRDefault="001A32B3" w:rsidP="001A32B3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217FC8E" wp14:editId="5D409C6A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32B3" w:rsidRPr="00A24FDD" w:rsidRDefault="001A32B3" w:rsidP="001A32B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17FC8E"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1A32B3" w:rsidRPr="00A24FDD" w:rsidRDefault="001A32B3" w:rsidP="001A32B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1A32B3" w:rsidRPr="00EC778E" w:rsidRDefault="00D91795" w:rsidP="001A32B3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D91795">
        <w:rPr>
          <w:rFonts w:ascii="Arial" w:hAnsi="Arial" w:cs="Arial"/>
          <w:b/>
          <w:sz w:val="24"/>
          <w:szCs w:val="24"/>
          <w:lang w:val="ru-RU"/>
        </w:rPr>
        <w:t xml:space="preserve">ООО </w:t>
      </w:r>
      <w:r>
        <w:rPr>
          <w:rFonts w:ascii="Arial" w:hAnsi="Arial" w:cs="Arial"/>
          <w:b/>
          <w:sz w:val="24"/>
          <w:szCs w:val="24"/>
          <w:lang w:val="ru-RU"/>
        </w:rPr>
        <w:t>«</w:t>
      </w:r>
      <w:r w:rsidRPr="00D91795">
        <w:rPr>
          <w:rFonts w:ascii="Arial" w:hAnsi="Arial" w:cs="Arial"/>
          <w:b/>
          <w:sz w:val="24"/>
          <w:szCs w:val="24"/>
          <w:lang w:val="ru-RU"/>
        </w:rPr>
        <w:t>Связь</w:t>
      </w:r>
      <w:r w:rsidR="00581E49">
        <w:rPr>
          <w:rFonts w:ascii="Arial" w:hAnsi="Arial" w:cs="Arial"/>
          <w:b/>
          <w:sz w:val="24"/>
          <w:szCs w:val="24"/>
          <w:lang w:val="ru-RU"/>
        </w:rPr>
        <w:t>-</w:t>
      </w:r>
      <w:bookmarkStart w:id="0" w:name="_GoBack"/>
      <w:bookmarkEnd w:id="0"/>
      <w:r w:rsidRPr="00D91795">
        <w:rPr>
          <w:rFonts w:ascii="Arial" w:hAnsi="Arial" w:cs="Arial"/>
          <w:b/>
          <w:sz w:val="24"/>
          <w:szCs w:val="24"/>
          <w:lang w:val="ru-RU"/>
        </w:rPr>
        <w:t>Компани</w:t>
      </w:r>
      <w:r w:rsidR="001A32B3" w:rsidRPr="00EC778E">
        <w:rPr>
          <w:rFonts w:ascii="Arial" w:hAnsi="Arial" w:cs="Arial"/>
          <w:b/>
          <w:sz w:val="24"/>
          <w:szCs w:val="24"/>
          <w:lang w:val="ru-RU"/>
        </w:rPr>
        <w:t>»</w:t>
      </w:r>
    </w:p>
    <w:p w:rsidR="001A32B3" w:rsidRDefault="001A32B3" w:rsidP="001A32B3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1A32B3" w:rsidRPr="00EC778E" w:rsidRDefault="001A32B3" w:rsidP="001A32B3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1A32B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A32B3" w:rsidRPr="00EC49A1" w:rsidRDefault="001A32B3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A32B3" w:rsidRPr="00836DF2" w:rsidRDefault="001A32B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1A32B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A32B3" w:rsidRPr="00EC49A1" w:rsidRDefault="001A32B3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A32B3" w:rsidRPr="00836DF2" w:rsidRDefault="001A32B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1A32B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A32B3" w:rsidRPr="00EC49A1" w:rsidRDefault="001A32B3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A32B3" w:rsidRPr="00836DF2" w:rsidRDefault="001A32B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1A32B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A32B3" w:rsidRDefault="001A32B3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A32B3" w:rsidRPr="00836DF2" w:rsidRDefault="001A32B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1A32B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A32B3" w:rsidRDefault="001A32B3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A32B3" w:rsidRPr="00836DF2" w:rsidRDefault="001A32B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1A32B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A32B3" w:rsidRDefault="001A32B3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A32B3" w:rsidRDefault="001A32B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1A32B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A32B3" w:rsidRDefault="001A32B3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A32B3" w:rsidRDefault="001A32B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1A32B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A32B3" w:rsidRDefault="001A32B3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A32B3" w:rsidRDefault="001A32B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1A32B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A32B3" w:rsidRDefault="001A32B3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A32B3" w:rsidRDefault="001A32B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1A32B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A32B3" w:rsidRDefault="001A32B3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A32B3" w:rsidRDefault="001A32B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1A32B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A32B3" w:rsidRDefault="001A32B3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A32B3" w:rsidRDefault="001A32B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1A32B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A32B3" w:rsidRDefault="001A32B3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A32B3" w:rsidRPr="00F86BEB" w:rsidRDefault="001A32B3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EC778E" w:rsidRDefault="00EC778E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C92735" w:rsidRDefault="00C92735" w:rsidP="00206143">
      <w:pPr>
        <w:rPr>
          <w:rFonts w:ascii="Arial" w:hAnsi="Arial" w:cs="Arial"/>
          <w:sz w:val="24"/>
          <w:szCs w:val="24"/>
          <w:lang w:val="ru-RU"/>
        </w:rPr>
      </w:pPr>
    </w:p>
    <w:p w:rsidR="00BF1A6E" w:rsidRDefault="00C92735" w:rsidP="00E0026B">
      <w:pPr>
        <w:spacing w:line="288" w:lineRule="auto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Прошу </w:t>
      </w:r>
      <w:r w:rsidR="002F3396">
        <w:rPr>
          <w:rFonts w:ascii="Arial" w:hAnsi="Arial" w:cs="Arial"/>
          <w:sz w:val="24"/>
          <w:szCs w:val="24"/>
          <w:lang w:val="ru-RU"/>
        </w:rPr>
        <w:t>рас</w:t>
      </w:r>
      <w:r w:rsidR="00BF1A6E">
        <w:rPr>
          <w:rFonts w:ascii="Arial" w:hAnsi="Arial" w:cs="Arial"/>
          <w:sz w:val="24"/>
          <w:szCs w:val="24"/>
          <w:lang w:val="ru-RU"/>
        </w:rPr>
        <w:t xml:space="preserve">смотреть возможность подключения к услуге </w:t>
      </w:r>
      <w:r w:rsidR="00CE0E7F">
        <w:rPr>
          <w:rFonts w:ascii="Arial" w:hAnsi="Arial" w:cs="Arial"/>
          <w:sz w:val="24"/>
          <w:szCs w:val="24"/>
          <w:lang w:val="ru-RU"/>
        </w:rPr>
        <w:t>«</w:t>
      </w:r>
      <w:r w:rsidR="00CC0B4C">
        <w:rPr>
          <w:rFonts w:ascii="Arial" w:hAnsi="Arial" w:cs="Arial"/>
          <w:sz w:val="24"/>
          <w:szCs w:val="24"/>
          <w:lang w:val="ru-RU"/>
        </w:rPr>
        <w:t>Телефония</w:t>
      </w:r>
      <w:r w:rsidR="00CE0E7F">
        <w:rPr>
          <w:rFonts w:ascii="Arial" w:hAnsi="Arial" w:cs="Arial"/>
          <w:sz w:val="24"/>
          <w:szCs w:val="24"/>
          <w:lang w:val="ru-RU"/>
        </w:rPr>
        <w:t>»</w:t>
      </w:r>
      <w:r w:rsidR="00BF1A6E">
        <w:rPr>
          <w:rFonts w:ascii="Arial" w:hAnsi="Arial" w:cs="Arial"/>
          <w:sz w:val="24"/>
          <w:szCs w:val="24"/>
          <w:lang w:val="ru-RU"/>
        </w:rPr>
        <w:t xml:space="preserve"> по технологии _______________________</w:t>
      </w:r>
      <w:r w:rsidR="00CE0E7F">
        <w:rPr>
          <w:rFonts w:ascii="Arial" w:hAnsi="Arial" w:cs="Arial"/>
          <w:sz w:val="24"/>
          <w:szCs w:val="24"/>
          <w:lang w:val="ru-RU"/>
        </w:rPr>
        <w:t>_______________________________</w:t>
      </w:r>
      <w:r w:rsidR="00BF1A6E">
        <w:rPr>
          <w:rFonts w:ascii="Arial" w:hAnsi="Arial" w:cs="Arial"/>
          <w:sz w:val="24"/>
          <w:szCs w:val="24"/>
          <w:lang w:val="ru-RU"/>
        </w:rPr>
        <w:t xml:space="preserve"> по адресу:</w:t>
      </w:r>
      <w:r w:rsidR="00BD0A89">
        <w:rPr>
          <w:rFonts w:ascii="Arial" w:hAnsi="Arial" w:cs="Arial"/>
          <w:sz w:val="24"/>
          <w:szCs w:val="24"/>
          <w:lang w:val="ru-RU"/>
        </w:rPr>
        <w:t xml:space="preserve"> </w:t>
      </w:r>
    </w:p>
    <w:p w:rsidR="00C92735" w:rsidRDefault="00BF1A6E" w:rsidP="00BF1A6E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__________________</w:t>
      </w:r>
      <w:r w:rsidR="001F526C">
        <w:rPr>
          <w:rFonts w:ascii="Arial" w:hAnsi="Arial" w:cs="Arial"/>
          <w:sz w:val="24"/>
          <w:szCs w:val="24"/>
          <w:lang w:val="ru-RU"/>
        </w:rPr>
        <w:t>_____________________________________________________</w:t>
      </w:r>
      <w:r>
        <w:rPr>
          <w:rFonts w:ascii="Arial" w:hAnsi="Arial" w:cs="Arial"/>
          <w:sz w:val="24"/>
          <w:szCs w:val="24"/>
          <w:lang w:val="ru-RU"/>
        </w:rPr>
        <w:t>__</w:t>
      </w:r>
      <w:r w:rsidR="001F526C">
        <w:rPr>
          <w:rFonts w:ascii="Arial" w:hAnsi="Arial" w:cs="Arial"/>
          <w:sz w:val="24"/>
          <w:szCs w:val="24"/>
          <w:lang w:val="ru-RU"/>
        </w:rPr>
        <w:t xml:space="preserve">. </w:t>
      </w:r>
    </w:p>
    <w:p w:rsidR="00743317" w:rsidRPr="00BF1A6E" w:rsidRDefault="00BF1A6E" w:rsidP="00BF1A6E">
      <w:pPr>
        <w:jc w:val="center"/>
        <w:rPr>
          <w:rFonts w:ascii="Arial" w:hAnsi="Arial" w:cs="Arial"/>
          <w:szCs w:val="24"/>
          <w:lang w:val="ru-RU"/>
        </w:rPr>
      </w:pPr>
      <w:r w:rsidRPr="00BF1A6E">
        <w:rPr>
          <w:rFonts w:ascii="Arial" w:hAnsi="Arial" w:cs="Arial"/>
          <w:szCs w:val="24"/>
          <w:lang w:val="ru-RU"/>
        </w:rPr>
        <w:t>(город, улица, дом, квартира)</w:t>
      </w:r>
    </w:p>
    <w:p w:rsidR="00743317" w:rsidRDefault="00743317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1D073B" w:rsidRDefault="001D073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1D073B" w:rsidRDefault="001D073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2120FD" w:rsidRDefault="002120FD" w:rsidP="002120FD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2120FD" w:rsidRPr="00EC49A1" w:rsidTr="004450E0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120FD" w:rsidRPr="00EC49A1" w:rsidRDefault="002120FD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2120FD" w:rsidRPr="00EC49A1" w:rsidRDefault="002120FD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120FD" w:rsidRDefault="002120FD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2120FD" w:rsidRPr="00EC49A1" w:rsidRDefault="002120FD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2120FD" w:rsidRPr="00EC49A1" w:rsidRDefault="002120FD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120FD" w:rsidRPr="00EC49A1" w:rsidRDefault="002120FD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120FD" w:rsidRPr="00EC49A1" w:rsidRDefault="002120FD" w:rsidP="004450E0">
            <w:pPr>
              <w:rPr>
                <w:lang w:val="ru-RU"/>
              </w:rPr>
            </w:pPr>
          </w:p>
        </w:tc>
      </w:tr>
    </w:tbl>
    <w:p w:rsidR="002120FD" w:rsidRDefault="002120FD" w:rsidP="002120FD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44220B" w:rsidRDefault="0044220B" w:rsidP="0044220B">
      <w:pPr>
        <w:ind w:left="709"/>
        <w:rPr>
          <w:rFonts w:ascii="Arial" w:hAnsi="Arial" w:cs="Arial"/>
          <w:sz w:val="24"/>
          <w:szCs w:val="24"/>
          <w:lang w:val="ru-RU"/>
        </w:rPr>
      </w:pPr>
      <w:r w:rsidRPr="0044220B">
        <w:rPr>
          <w:rFonts w:ascii="Arial" w:hAnsi="Arial" w:cs="Arial"/>
          <w:sz w:val="24"/>
          <w:szCs w:val="24"/>
          <w:lang w:val="ru-RU"/>
        </w:rPr>
        <w:t>Отметка о приеме заявления</w:t>
      </w:r>
      <w:r>
        <w:rPr>
          <w:rFonts w:ascii="Arial" w:hAnsi="Arial" w:cs="Arial"/>
          <w:sz w:val="24"/>
          <w:szCs w:val="24"/>
          <w:lang w:val="ru-RU"/>
        </w:rPr>
        <w:t>:</w:t>
      </w:r>
    </w:p>
    <w:p w:rsidR="00EB4427" w:rsidRPr="0044220B" w:rsidRDefault="00EB4427" w:rsidP="0044220B">
      <w:pPr>
        <w:ind w:left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506F7"/>
    <w:rsid w:val="0005143E"/>
    <w:rsid w:val="00106A76"/>
    <w:rsid w:val="00145333"/>
    <w:rsid w:val="001A32B3"/>
    <w:rsid w:val="001D073B"/>
    <w:rsid w:val="001F00F3"/>
    <w:rsid w:val="001F526C"/>
    <w:rsid w:val="00206143"/>
    <w:rsid w:val="002120FD"/>
    <w:rsid w:val="00231DEA"/>
    <w:rsid w:val="002F3396"/>
    <w:rsid w:val="003528B4"/>
    <w:rsid w:val="003E49D1"/>
    <w:rsid w:val="003F1C6F"/>
    <w:rsid w:val="00417035"/>
    <w:rsid w:val="0044220B"/>
    <w:rsid w:val="0045133C"/>
    <w:rsid w:val="004724FC"/>
    <w:rsid w:val="00477FDB"/>
    <w:rsid w:val="0052579F"/>
    <w:rsid w:val="00581E49"/>
    <w:rsid w:val="00625F29"/>
    <w:rsid w:val="00721FA2"/>
    <w:rsid w:val="00734AB2"/>
    <w:rsid w:val="00743317"/>
    <w:rsid w:val="007951B2"/>
    <w:rsid w:val="007C47A2"/>
    <w:rsid w:val="007F13B7"/>
    <w:rsid w:val="00836DF2"/>
    <w:rsid w:val="00894628"/>
    <w:rsid w:val="00A04C7A"/>
    <w:rsid w:val="00A24FDD"/>
    <w:rsid w:val="00A42322"/>
    <w:rsid w:val="00B9387F"/>
    <w:rsid w:val="00BD0A89"/>
    <w:rsid w:val="00BF1A6E"/>
    <w:rsid w:val="00BF6699"/>
    <w:rsid w:val="00C92735"/>
    <w:rsid w:val="00CB368A"/>
    <w:rsid w:val="00CC0B4C"/>
    <w:rsid w:val="00CE0E7F"/>
    <w:rsid w:val="00D91795"/>
    <w:rsid w:val="00DD6265"/>
    <w:rsid w:val="00E0026B"/>
    <w:rsid w:val="00E16FDE"/>
    <w:rsid w:val="00EB4427"/>
    <w:rsid w:val="00EC49A1"/>
    <w:rsid w:val="00EC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1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4</cp:revision>
  <cp:lastPrinted>2014-04-21T09:29:00Z</cp:lastPrinted>
  <dcterms:created xsi:type="dcterms:W3CDTF">2014-04-21T06:48:00Z</dcterms:created>
  <dcterms:modified xsi:type="dcterms:W3CDTF">2014-04-21T09:29:00Z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