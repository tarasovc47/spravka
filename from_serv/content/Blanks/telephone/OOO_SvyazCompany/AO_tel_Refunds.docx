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5AA" w:rsidRDefault="00231DEA" w:rsidP="007405AA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2F16" w:rsidRPr="00A24FDD" w:rsidRDefault="000F2F16" w:rsidP="000F2F1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0F2F16" w:rsidRPr="00A24FDD" w:rsidRDefault="000F2F16" w:rsidP="000F2F1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0F2F16" w:rsidRPr="00EC778E" w:rsidRDefault="00AD1CB2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AD1CB2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AD1CB2">
        <w:rPr>
          <w:rFonts w:ascii="Arial" w:hAnsi="Arial" w:cs="Arial"/>
          <w:b/>
          <w:sz w:val="24"/>
          <w:szCs w:val="24"/>
          <w:lang w:val="ru-RU"/>
        </w:rPr>
        <w:t>Связь</w:t>
      </w:r>
      <w:r w:rsidR="005E1D05">
        <w:rPr>
          <w:rFonts w:ascii="Arial" w:hAnsi="Arial" w:cs="Arial"/>
          <w:b/>
          <w:sz w:val="24"/>
          <w:szCs w:val="24"/>
          <w:lang w:val="ru-RU"/>
        </w:rPr>
        <w:t>-</w:t>
      </w:r>
      <w:bookmarkStart w:id="0" w:name="_GoBack"/>
      <w:bookmarkEnd w:id="0"/>
      <w:r w:rsidRPr="00AD1CB2">
        <w:rPr>
          <w:rFonts w:ascii="Arial" w:hAnsi="Arial" w:cs="Arial"/>
          <w:b/>
          <w:sz w:val="24"/>
          <w:szCs w:val="24"/>
          <w:lang w:val="ru-RU"/>
        </w:rPr>
        <w:t>Компани</w:t>
      </w:r>
      <w:r w:rsidR="000F2F16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0F2F16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0F2F16" w:rsidRPr="00EC778E" w:rsidRDefault="000F2F16" w:rsidP="000F2F1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Pr="00EC49A1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836DF2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0F2F1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0F2F16" w:rsidRDefault="000F2F1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0F2F16" w:rsidRPr="00F86BEB" w:rsidRDefault="000F2F1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Pr="008A01DD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Прошу 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оформить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возврат</w:t>
      </w:r>
      <w:r w:rsidR="00E156DC" w:rsidRPr="008A01DD">
        <w:rPr>
          <w:rFonts w:ascii="Arial" w:hAnsi="Arial" w:cs="Arial"/>
          <w:sz w:val="22"/>
          <w:szCs w:val="22"/>
          <w:lang w:val="ru-RU"/>
        </w:rPr>
        <w:t xml:space="preserve"> денежных средств в сумме ____________ (______________________________________________________________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_______</w:t>
      </w:r>
      <w:r w:rsidR="00E156DC" w:rsidRPr="008A01DD">
        <w:rPr>
          <w:rFonts w:ascii="Arial" w:hAnsi="Arial" w:cs="Arial"/>
          <w:sz w:val="22"/>
          <w:szCs w:val="22"/>
          <w:lang w:val="ru-RU"/>
        </w:rPr>
        <w:t>) руб. ___ коп</w:t>
      </w:r>
    </w:p>
    <w:p w:rsidR="00E156DC" w:rsidRPr="00780B64" w:rsidRDefault="00E156DC" w:rsidP="00E156DC">
      <w:pPr>
        <w:spacing w:line="288" w:lineRule="auto"/>
        <w:jc w:val="center"/>
        <w:rPr>
          <w:rFonts w:ascii="Arial" w:hAnsi="Arial" w:cs="Arial"/>
          <w:lang w:val="ru-RU"/>
        </w:rPr>
      </w:pPr>
      <w:r w:rsidRPr="00780B64">
        <w:rPr>
          <w:rFonts w:ascii="Arial" w:hAnsi="Arial" w:cs="Arial"/>
          <w:lang w:val="ru-RU"/>
        </w:rPr>
        <w:t>(сумма прописью)</w:t>
      </w:r>
    </w:p>
    <w:p w:rsidR="00217180" w:rsidRPr="008A01DD" w:rsidRDefault="00217180" w:rsidP="00E156DC">
      <w:pPr>
        <w:spacing w:line="288" w:lineRule="auto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 xml:space="preserve">в связи с </w:t>
      </w:r>
      <w:r w:rsidR="00FC406D" w:rsidRPr="008A01DD">
        <w:rPr>
          <w:rFonts w:ascii="Arial" w:hAnsi="Arial" w:cs="Arial"/>
          <w:sz w:val="22"/>
          <w:szCs w:val="22"/>
          <w:lang w:val="ru-RU"/>
        </w:rPr>
        <w:t>__________________________________________________________________</w:t>
      </w:r>
      <w:r w:rsidR="00780B64">
        <w:rPr>
          <w:rFonts w:ascii="Arial" w:hAnsi="Arial" w:cs="Arial"/>
          <w:sz w:val="22"/>
          <w:szCs w:val="22"/>
          <w:lang w:val="ru-RU"/>
        </w:rPr>
        <w:t>______</w:t>
      </w:r>
      <w:r w:rsidRPr="008A01DD">
        <w:rPr>
          <w:rFonts w:ascii="Arial" w:hAnsi="Arial" w:cs="Arial"/>
          <w:sz w:val="22"/>
          <w:szCs w:val="22"/>
          <w:lang w:val="ru-RU"/>
        </w:rPr>
        <w:t>.</w:t>
      </w:r>
    </w:p>
    <w:p w:rsidR="009060FD" w:rsidRPr="008A01DD" w:rsidRDefault="00FC406D" w:rsidP="00217180">
      <w:pPr>
        <w:spacing w:line="288" w:lineRule="auto"/>
        <w:ind w:firstLine="709"/>
        <w:jc w:val="both"/>
        <w:rPr>
          <w:rFonts w:ascii="Arial" w:hAnsi="Arial" w:cs="Arial"/>
          <w:sz w:val="22"/>
          <w:szCs w:val="22"/>
          <w:lang w:val="ru-RU"/>
        </w:rPr>
      </w:pPr>
      <w:r w:rsidRPr="008A01DD">
        <w:rPr>
          <w:rFonts w:ascii="Arial" w:hAnsi="Arial" w:cs="Arial"/>
          <w:sz w:val="22"/>
          <w:szCs w:val="22"/>
          <w:lang w:val="ru-RU"/>
        </w:rPr>
        <w:t>Возврат прошу произвести через:</w:t>
      </w:r>
    </w:p>
    <w:tbl>
      <w:tblPr>
        <w:tblStyle w:val="10"/>
        <w:tblW w:w="9923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709"/>
        <w:gridCol w:w="9214"/>
      </w:tblGrid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sz w:val="22"/>
                <w:szCs w:val="22"/>
                <w:lang w:val="ru-RU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 FORMCHECKBOX </w:instrText>
            </w:r>
            <w:r w:rsidR="005E1D05">
              <w:rPr>
                <w:rStyle w:val="Char"/>
                <w:rFonts w:cs="Times New Roman"/>
                <w:sz w:val="22"/>
                <w:szCs w:val="22"/>
              </w:rPr>
            </w:r>
            <w:r w:rsidR="005E1D0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  <w:bookmarkEnd w:id="1"/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70D7F" w:rsidRPr="008A01DD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кассу РК</w:t>
            </w:r>
          </w:p>
        </w:tc>
      </w:tr>
      <w:tr w:rsidR="00870D7F" w:rsidRPr="008A01DD" w:rsidTr="00870D7F">
        <w:trPr>
          <w:trHeight w:val="403"/>
          <w:jc w:val="center"/>
        </w:trPr>
        <w:tc>
          <w:tcPr>
            <w:tcW w:w="70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70D7F" w:rsidRPr="008A01DD" w:rsidRDefault="00870D7F" w:rsidP="00B57739">
            <w:pPr>
              <w:rPr>
                <w:rStyle w:val="Char"/>
                <w:rFonts w:cs="Times New Roman"/>
                <w:sz w:val="22"/>
                <w:szCs w:val="22"/>
              </w:rPr>
            </w:pP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instrText xml:space="preserve"> FORMCHECKBOX </w:instrText>
            </w:r>
            <w:r w:rsidR="005E1D05">
              <w:rPr>
                <w:rStyle w:val="Char"/>
                <w:rFonts w:cs="Times New Roman"/>
                <w:sz w:val="22"/>
                <w:szCs w:val="22"/>
              </w:rPr>
            </w:r>
            <w:r w:rsidR="005E1D05">
              <w:rPr>
                <w:rStyle w:val="Char"/>
                <w:rFonts w:cs="Times New Roman"/>
                <w:sz w:val="22"/>
                <w:szCs w:val="22"/>
              </w:rPr>
              <w:fldChar w:fldCharType="separate"/>
            </w:r>
            <w:r w:rsidRPr="008A01DD">
              <w:rPr>
                <w:rStyle w:val="Char"/>
                <w:rFonts w:cs="Times New Roman"/>
                <w:sz w:val="22"/>
                <w:szCs w:val="22"/>
              </w:rPr>
              <w:fldChar w:fldCharType="end"/>
            </w:r>
          </w:p>
        </w:tc>
        <w:tc>
          <w:tcPr>
            <w:tcW w:w="921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55BB6" w:rsidRDefault="00E323EA" w:rsidP="00B57739">
            <w:pPr>
              <w:rPr>
                <w:rFonts w:ascii="Arial" w:hAnsi="Arial" w:cs="Arial"/>
                <w:sz w:val="22"/>
                <w:szCs w:val="22"/>
                <w:lang w:val="ru-RU"/>
              </w:rPr>
            </w:pP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 xml:space="preserve">путем перечисления на следующие 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 xml:space="preserve">банковские </w:t>
            </w:r>
            <w:r w:rsidRPr="008A01DD">
              <w:rPr>
                <w:rFonts w:ascii="Arial" w:hAnsi="Arial" w:cs="Arial"/>
                <w:sz w:val="22"/>
                <w:szCs w:val="22"/>
                <w:lang w:val="ru-RU"/>
              </w:rPr>
              <w:t>реквизиты</w:t>
            </w:r>
            <w:r w:rsidR="00F55BB6">
              <w:rPr>
                <w:rFonts w:ascii="Arial" w:hAnsi="Arial" w:cs="Arial"/>
                <w:sz w:val="22"/>
                <w:szCs w:val="22"/>
                <w:lang w:val="ru-RU"/>
              </w:rPr>
              <w:t>:</w:t>
            </w:r>
          </w:p>
          <w:p w:rsidR="00870D7F" w:rsidRPr="00F55BB6" w:rsidRDefault="00F55BB6" w:rsidP="005D7B4C">
            <w:pPr>
              <w:rPr>
                <w:rFonts w:ascii="Arial" w:hAnsi="Arial" w:cs="Arial"/>
                <w:lang w:val="ru-RU"/>
              </w:rPr>
            </w:pPr>
            <w:r w:rsidRPr="00F55BB6">
              <w:rPr>
                <w:rFonts w:ascii="Arial" w:hAnsi="Arial" w:cs="Arial"/>
                <w:lang w:val="ru-RU"/>
              </w:rPr>
              <w:t xml:space="preserve">(заполняются в случае </w:t>
            </w:r>
            <w:r w:rsidR="005D7B4C">
              <w:rPr>
                <w:rFonts w:ascii="Arial" w:hAnsi="Arial" w:cs="Arial"/>
                <w:lang w:val="ru-RU"/>
              </w:rPr>
              <w:t>возврата денежных средств безналичным путем)</w:t>
            </w:r>
          </w:p>
        </w:tc>
      </w:tr>
    </w:tbl>
    <w:p w:rsidR="002A47CE" w:rsidRPr="009534A0" w:rsidRDefault="002A47CE" w:rsidP="002A47CE">
      <w:pPr>
        <w:rPr>
          <w:rFonts w:ascii="Arial" w:hAnsi="Arial" w:cs="Arial"/>
          <w:lang w:val="ru-RU"/>
        </w:rPr>
      </w:pPr>
    </w:p>
    <w:tbl>
      <w:tblPr>
        <w:tblStyle w:val="10"/>
        <w:tblW w:w="10065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67"/>
        <w:gridCol w:w="9498"/>
      </w:tblGrid>
      <w:tr w:rsidR="001B1DEB" w:rsidRPr="00EC49A1" w:rsidTr="00B91DE7">
        <w:trPr>
          <w:trHeight w:val="403"/>
          <w:jc w:val="center"/>
        </w:trPr>
        <w:tc>
          <w:tcPr>
            <w:tcW w:w="5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B1DEB" w:rsidRDefault="001B1DEB" w:rsidP="004450E0">
            <w:pPr>
              <w:rPr>
                <w:lang w:val="ru-RU"/>
              </w:rPr>
            </w:pPr>
            <w:r>
              <w:rPr>
                <w:lang w:val="ru-RU"/>
              </w:rPr>
              <w:t>Банк</w:t>
            </w:r>
          </w:p>
        </w:tc>
        <w:tc>
          <w:tcPr>
            <w:tcW w:w="9498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B1DEB" w:rsidRPr="00EC49A1" w:rsidRDefault="001B1DEB" w:rsidP="004450E0">
            <w:pPr>
              <w:rPr>
                <w:lang w:val="ru-RU"/>
              </w:rPr>
            </w:pPr>
          </w:p>
        </w:tc>
      </w:tr>
    </w:tbl>
    <w:p w:rsidR="00376D62" w:rsidRPr="008A01DD" w:rsidRDefault="00376D6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4673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FD4A07" w:rsidRPr="005338AB" w:rsidTr="00FD4A07">
        <w:trPr>
          <w:trHeight w:val="255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A07" w:rsidRPr="005338AB" w:rsidRDefault="00FD4A07" w:rsidP="00FD4A07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БИК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D4A07" w:rsidRPr="00AF7BD9" w:rsidRDefault="00FD4A07" w:rsidP="00FD4A0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Default="00400A40" w:rsidP="00376147">
      <w:pPr>
        <w:rPr>
          <w:rFonts w:ascii="Arial" w:hAnsi="Arial" w:cs="Arial"/>
          <w:lang w:val="ru-RU"/>
        </w:rPr>
      </w:pPr>
    </w:p>
    <w:p w:rsidR="00FD4A07" w:rsidRPr="008A01DD" w:rsidRDefault="00FD4A07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F7BD9" w:rsidRPr="005338AB" w:rsidTr="00300008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7BD9" w:rsidRPr="00300008" w:rsidRDefault="00AF7BD9" w:rsidP="00300008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</w:pP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Л</w:t>
            </w:r>
            <w:r w:rsidR="00300008"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 xml:space="preserve">ицевой </w:t>
            </w:r>
            <w:r w:rsidRPr="00300008">
              <w:rPr>
                <w:rFonts w:ascii="Arial CYR" w:hAnsi="Arial CYR" w:cs="Arial CYR"/>
                <w:b/>
                <w:bCs/>
                <w:sz w:val="17"/>
                <w:szCs w:val="17"/>
                <w:lang w:val="ru-RU" w:eastAsia="ru-RU"/>
              </w:rPr>
              <w:t>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BD9" w:rsidRPr="005338AB" w:rsidRDefault="00AF7BD9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400A40" w:rsidRPr="00061AA3" w:rsidRDefault="00400A40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Кор.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F7BD9" w:rsidRPr="00061AA3" w:rsidRDefault="00AF7BD9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X="35" w:tblpY="1"/>
        <w:tblOverlap w:val="never"/>
        <w:tblW w:w="9773" w:type="dxa"/>
        <w:tblLayout w:type="fixed"/>
        <w:tblLook w:val="04A0" w:firstRow="1" w:lastRow="0" w:firstColumn="1" w:lastColumn="0" w:noHBand="0" w:noVBand="1"/>
      </w:tblPr>
      <w:tblGrid>
        <w:gridCol w:w="1271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C7AF2" w:rsidRPr="005338AB" w:rsidTr="00B5600F">
        <w:trPr>
          <w:trHeight w:val="25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C7AF2" w:rsidRPr="008B77A3" w:rsidRDefault="00AC7AF2" w:rsidP="00B5600F">
            <w:pPr>
              <w:ind w:left="-113" w:right="-108"/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proofErr w:type="spellStart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Расч</w:t>
            </w:r>
            <w:proofErr w:type="spellEnd"/>
            <w:r w:rsidRPr="008B77A3"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. счет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C7AF2" w:rsidRPr="005338AB" w:rsidRDefault="00AC7AF2" w:rsidP="00B5600F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AC7AF2" w:rsidRPr="00E62746" w:rsidRDefault="00AC7AF2" w:rsidP="00376147">
      <w:pPr>
        <w:rPr>
          <w:rFonts w:ascii="Arial" w:hAnsi="Arial" w:cs="Arial"/>
          <w:lang w:val="ru-RU"/>
        </w:rPr>
      </w:pPr>
    </w:p>
    <w:tbl>
      <w:tblPr>
        <w:tblpPr w:leftFromText="180" w:rightFromText="180" w:vertAnchor="text" w:tblpY="1"/>
        <w:tblOverlap w:val="never"/>
        <w:tblW w:w="7224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5"/>
      </w:tblGrid>
      <w:tr w:rsidR="003A00F6" w:rsidRPr="005338AB" w:rsidTr="003A00F6">
        <w:trPr>
          <w:trHeight w:val="255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5338AB" w:rsidRDefault="003A00F6" w:rsidP="003A00F6">
            <w:pP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ru-RU" w:eastAsia="ru-RU"/>
              </w:rPr>
              <w:t>Контактный телефон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A00F6" w:rsidRPr="00AF7BD9" w:rsidRDefault="003A00F6" w:rsidP="003A00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ru-RU" w:eastAsia="ru-RU"/>
              </w:rPr>
            </w:pPr>
          </w:p>
        </w:tc>
      </w:tr>
    </w:tbl>
    <w:p w:rsidR="003A00F6" w:rsidRDefault="003A00F6" w:rsidP="00376147">
      <w:pPr>
        <w:rPr>
          <w:rFonts w:ascii="Arial" w:hAnsi="Arial" w:cs="Arial"/>
          <w:sz w:val="24"/>
          <w:szCs w:val="24"/>
          <w:lang w:val="ru-RU"/>
        </w:rPr>
      </w:pPr>
    </w:p>
    <w:p w:rsidR="003A00F6" w:rsidRPr="0050106E" w:rsidRDefault="003A00F6" w:rsidP="00376147">
      <w:pPr>
        <w:rPr>
          <w:rFonts w:ascii="Arial" w:hAnsi="Arial" w:cs="Arial"/>
          <w:lang w:val="ru-RU"/>
        </w:rPr>
      </w:pPr>
    </w:p>
    <w:p w:rsidR="003D53EB" w:rsidRPr="00E62746" w:rsidRDefault="00807494" w:rsidP="003A00F6">
      <w:pPr>
        <w:ind w:firstLine="709"/>
        <w:rPr>
          <w:rFonts w:ascii="Arial" w:hAnsi="Arial" w:cs="Arial"/>
          <w:sz w:val="22"/>
          <w:szCs w:val="22"/>
          <w:lang w:val="ru-RU"/>
        </w:rPr>
      </w:pPr>
      <w:r>
        <w:rPr>
          <w:rFonts w:ascii="Arial" w:hAnsi="Arial" w:cs="Arial"/>
          <w:sz w:val="22"/>
          <w:szCs w:val="22"/>
          <w:lang w:val="ru-RU"/>
        </w:rPr>
        <w:t>С</w:t>
      </w:r>
      <w:r w:rsidR="00AC7AF2" w:rsidRPr="00E62746">
        <w:rPr>
          <w:rFonts w:ascii="Arial" w:hAnsi="Arial" w:cs="Arial"/>
          <w:sz w:val="22"/>
          <w:szCs w:val="22"/>
          <w:lang w:val="ru-RU"/>
        </w:rPr>
        <w:t>рок</w:t>
      </w:r>
      <w:r>
        <w:rPr>
          <w:rFonts w:ascii="Arial" w:hAnsi="Arial" w:cs="Arial"/>
          <w:sz w:val="22"/>
          <w:szCs w:val="22"/>
          <w:lang w:val="ru-RU"/>
        </w:rPr>
        <w:t xml:space="preserve"> возврата денежных средств</w:t>
      </w:r>
      <w:r w:rsidR="00AC7AF2" w:rsidRPr="00E62746">
        <w:rPr>
          <w:rFonts w:ascii="Arial" w:hAnsi="Arial" w:cs="Arial"/>
          <w:sz w:val="22"/>
          <w:szCs w:val="22"/>
          <w:lang w:val="ru-RU"/>
        </w:rPr>
        <w:t xml:space="preserve"> безналичн</w:t>
      </w:r>
      <w:r>
        <w:rPr>
          <w:rFonts w:ascii="Arial" w:hAnsi="Arial" w:cs="Arial"/>
          <w:sz w:val="22"/>
          <w:szCs w:val="22"/>
          <w:lang w:val="ru-RU"/>
        </w:rPr>
        <w:t xml:space="preserve">ым путем – </w:t>
      </w:r>
      <w:r w:rsidR="006C3C65">
        <w:rPr>
          <w:rFonts w:ascii="Arial" w:hAnsi="Arial" w:cs="Arial"/>
          <w:sz w:val="22"/>
          <w:szCs w:val="22"/>
          <w:lang w:val="ru-RU"/>
        </w:rPr>
        <w:t>10</w:t>
      </w:r>
      <w:r>
        <w:rPr>
          <w:rFonts w:ascii="Arial" w:hAnsi="Arial" w:cs="Arial"/>
          <w:sz w:val="22"/>
          <w:szCs w:val="22"/>
          <w:lang w:val="ru-RU"/>
        </w:rPr>
        <w:t xml:space="preserve"> рабочих дней</w:t>
      </w:r>
      <w:r w:rsidR="00AC7AF2" w:rsidRPr="00E62746">
        <w:rPr>
          <w:rFonts w:ascii="Arial" w:hAnsi="Arial" w:cs="Arial"/>
          <w:sz w:val="22"/>
          <w:szCs w:val="22"/>
          <w:lang w:val="ru-RU"/>
        </w:rPr>
        <w:t>.</w:t>
      </w:r>
    </w:p>
    <w:p w:rsidR="0044220B" w:rsidRDefault="0044220B">
      <w:pPr>
        <w:rPr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130897" w:rsidRPr="00EC49A1" w:rsidTr="00130897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130897" w:rsidRPr="00EC49A1" w:rsidRDefault="00130897" w:rsidP="004D2514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30897" w:rsidRPr="00EC49A1" w:rsidRDefault="00130897" w:rsidP="004450E0">
            <w:pPr>
              <w:rPr>
                <w:lang w:val="ru-RU"/>
              </w:rPr>
            </w:pPr>
          </w:p>
        </w:tc>
      </w:tr>
    </w:tbl>
    <w:p w:rsidR="003F1C6F" w:rsidRDefault="003F1C6F">
      <w:pPr>
        <w:rPr>
          <w:lang w:val="ru-RU"/>
        </w:rPr>
      </w:pPr>
    </w:p>
    <w:p w:rsidR="0044220B" w:rsidRPr="00E62746" w:rsidRDefault="0044220B" w:rsidP="0044220B">
      <w:pPr>
        <w:ind w:left="709"/>
        <w:rPr>
          <w:rFonts w:ascii="Arial" w:hAnsi="Arial" w:cs="Arial"/>
          <w:sz w:val="22"/>
          <w:szCs w:val="22"/>
          <w:lang w:val="ru-RU"/>
        </w:rPr>
      </w:pPr>
      <w:r w:rsidRPr="00E62746">
        <w:rPr>
          <w:rFonts w:ascii="Arial" w:hAnsi="Arial" w:cs="Arial"/>
          <w:sz w:val="22"/>
          <w:szCs w:val="22"/>
          <w:lang w:val="ru-RU"/>
        </w:rPr>
        <w:t>Отметка о приеме заявления:</w:t>
      </w: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50106E">
      <w:pgSz w:w="11907" w:h="16839"/>
      <w:pgMar w:top="1080" w:right="720" w:bottom="426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550E"/>
    <w:rsid w:val="000506F7"/>
    <w:rsid w:val="0005143E"/>
    <w:rsid w:val="00061AA3"/>
    <w:rsid w:val="000F2F16"/>
    <w:rsid w:val="000F6EB2"/>
    <w:rsid w:val="00116582"/>
    <w:rsid w:val="00130897"/>
    <w:rsid w:val="00145333"/>
    <w:rsid w:val="001B1DEB"/>
    <w:rsid w:val="001D073B"/>
    <w:rsid w:val="001D4525"/>
    <w:rsid w:val="001F00F3"/>
    <w:rsid w:val="001F526C"/>
    <w:rsid w:val="00206143"/>
    <w:rsid w:val="00217180"/>
    <w:rsid w:val="00231DEA"/>
    <w:rsid w:val="002A47CE"/>
    <w:rsid w:val="002C4B90"/>
    <w:rsid w:val="002F3396"/>
    <w:rsid w:val="00300008"/>
    <w:rsid w:val="00312914"/>
    <w:rsid w:val="003528B4"/>
    <w:rsid w:val="00356FE9"/>
    <w:rsid w:val="00376147"/>
    <w:rsid w:val="00376D62"/>
    <w:rsid w:val="003A00F6"/>
    <w:rsid w:val="003C1962"/>
    <w:rsid w:val="003D53EB"/>
    <w:rsid w:val="003E49D1"/>
    <w:rsid w:val="003F1C6F"/>
    <w:rsid w:val="00400A40"/>
    <w:rsid w:val="00417035"/>
    <w:rsid w:val="0044220B"/>
    <w:rsid w:val="0045133C"/>
    <w:rsid w:val="004664D3"/>
    <w:rsid w:val="004724FC"/>
    <w:rsid w:val="00477FDB"/>
    <w:rsid w:val="004C109F"/>
    <w:rsid w:val="004D2514"/>
    <w:rsid w:val="004D675A"/>
    <w:rsid w:val="004F587D"/>
    <w:rsid w:val="0050106E"/>
    <w:rsid w:val="005338AB"/>
    <w:rsid w:val="005C4BDD"/>
    <w:rsid w:val="005D7B4C"/>
    <w:rsid w:val="005E1D05"/>
    <w:rsid w:val="00625F29"/>
    <w:rsid w:val="00646E71"/>
    <w:rsid w:val="00662ADF"/>
    <w:rsid w:val="00666437"/>
    <w:rsid w:val="00681AFA"/>
    <w:rsid w:val="006C04B8"/>
    <w:rsid w:val="006C3C65"/>
    <w:rsid w:val="00721FA2"/>
    <w:rsid w:val="007379B9"/>
    <w:rsid w:val="007405AA"/>
    <w:rsid w:val="00743317"/>
    <w:rsid w:val="00780B64"/>
    <w:rsid w:val="007951B2"/>
    <w:rsid w:val="007A2EDB"/>
    <w:rsid w:val="007A4063"/>
    <w:rsid w:val="007C47A2"/>
    <w:rsid w:val="007F13B7"/>
    <w:rsid w:val="00807494"/>
    <w:rsid w:val="00836DF2"/>
    <w:rsid w:val="00856BF9"/>
    <w:rsid w:val="00870D7F"/>
    <w:rsid w:val="008827A4"/>
    <w:rsid w:val="00891C68"/>
    <w:rsid w:val="008A01DD"/>
    <w:rsid w:val="008A2D36"/>
    <w:rsid w:val="008B77A3"/>
    <w:rsid w:val="009060FD"/>
    <w:rsid w:val="009534A0"/>
    <w:rsid w:val="00A04C7A"/>
    <w:rsid w:val="00A24FDD"/>
    <w:rsid w:val="00A42322"/>
    <w:rsid w:val="00AC7AF2"/>
    <w:rsid w:val="00AD1CB2"/>
    <w:rsid w:val="00AF7BD9"/>
    <w:rsid w:val="00B07DC5"/>
    <w:rsid w:val="00B9387F"/>
    <w:rsid w:val="00BF1A6E"/>
    <w:rsid w:val="00BF6699"/>
    <w:rsid w:val="00C108A2"/>
    <w:rsid w:val="00C92735"/>
    <w:rsid w:val="00C9669F"/>
    <w:rsid w:val="00CB2E62"/>
    <w:rsid w:val="00CB368A"/>
    <w:rsid w:val="00CF4364"/>
    <w:rsid w:val="00D30B0D"/>
    <w:rsid w:val="00DD6265"/>
    <w:rsid w:val="00DE6080"/>
    <w:rsid w:val="00E0026B"/>
    <w:rsid w:val="00E1563C"/>
    <w:rsid w:val="00E156DC"/>
    <w:rsid w:val="00E323EA"/>
    <w:rsid w:val="00E40819"/>
    <w:rsid w:val="00E62746"/>
    <w:rsid w:val="00EB4427"/>
    <w:rsid w:val="00EC49A1"/>
    <w:rsid w:val="00EC778E"/>
    <w:rsid w:val="00F55BB6"/>
    <w:rsid w:val="00FA13CE"/>
    <w:rsid w:val="00FC406D"/>
    <w:rsid w:val="00FD4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D62"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9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2014-04-08T14:38:00Z</cp:lastPrinted>
  <dcterms:created xsi:type="dcterms:W3CDTF">2014-04-21T06:41:00Z</dcterms:created>
  <dcterms:modified xsi:type="dcterms:W3CDTF">2014-04-21T09:25:00Z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