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F015C7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F015C7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F015C7">
        <w:rPr>
          <w:rFonts w:ascii="Arial" w:hAnsi="Arial" w:cs="Arial"/>
          <w:b/>
          <w:sz w:val="24"/>
          <w:szCs w:val="24"/>
          <w:lang w:val="ru-RU"/>
        </w:rPr>
        <w:t>Связь</w:t>
      </w:r>
      <w:r w:rsidR="003917E8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F015C7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включить/отключить</w:t>
      </w:r>
      <w:r w:rsidR="00C73CA7" w:rsidRPr="006C56F1">
        <w:rPr>
          <w:rFonts w:ascii="Arial" w:hAnsi="Arial" w:cs="Arial"/>
          <w:b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(нужное подчеркнуть)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DA22C6">
        <w:rPr>
          <w:rFonts w:ascii="Arial" w:hAnsi="Arial" w:cs="Arial"/>
          <w:sz w:val="22"/>
          <w:szCs w:val="22"/>
          <w:lang w:val="ru-RU"/>
        </w:rPr>
        <w:t>переадресацию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с</w:t>
      </w:r>
      <w:r w:rsidR="00DA22C6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</w:t>
      </w:r>
      <w:r w:rsidR="009B2534">
        <w:rPr>
          <w:rFonts w:ascii="Arial" w:hAnsi="Arial" w:cs="Arial"/>
          <w:sz w:val="22"/>
          <w:szCs w:val="22"/>
          <w:lang w:val="ru-RU"/>
        </w:rPr>
        <w:t>а</w:t>
      </w:r>
      <w:r>
        <w:rPr>
          <w:rFonts w:ascii="Arial" w:hAnsi="Arial" w:cs="Arial"/>
          <w:sz w:val="22"/>
          <w:szCs w:val="22"/>
          <w:lang w:val="ru-RU"/>
        </w:rPr>
        <w:t xml:space="preserve"> телефона ____-____-____ на номер ____-____-___</w:t>
      </w:r>
      <w:proofErr w:type="gramStart"/>
      <w:r>
        <w:rPr>
          <w:rFonts w:ascii="Arial" w:hAnsi="Arial" w:cs="Arial"/>
          <w:sz w:val="22"/>
          <w:szCs w:val="22"/>
          <w:lang w:val="ru-RU"/>
        </w:rPr>
        <w:t xml:space="preserve">_,   </w:t>
      </w:r>
      <w:proofErr w:type="gramEnd"/>
      <w:r>
        <w:rPr>
          <w:rFonts w:ascii="Arial" w:hAnsi="Arial" w:cs="Arial"/>
          <w:sz w:val="22"/>
          <w:szCs w:val="22"/>
          <w:lang w:val="ru-RU"/>
        </w:rPr>
        <w:t xml:space="preserve">          </w:t>
      </w:r>
      <w:r w:rsidR="00355F7D">
        <w:rPr>
          <w:rFonts w:ascii="Arial" w:hAnsi="Arial" w:cs="Arial"/>
          <w:sz w:val="22"/>
          <w:szCs w:val="22"/>
          <w:lang w:val="ru-RU"/>
        </w:rPr>
        <w:t>с</w:t>
      </w:r>
      <w:r w:rsidR="000F024D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«___»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 xml:space="preserve">___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355F7D">
        <w:rPr>
          <w:rFonts w:ascii="Arial" w:hAnsi="Arial" w:cs="Arial"/>
          <w:sz w:val="22"/>
          <w:szCs w:val="22"/>
          <w:lang w:val="ru-RU"/>
        </w:rPr>
        <w:t>по условию:</w:t>
      </w:r>
    </w:p>
    <w:p w:rsidR="00267307" w:rsidRDefault="00267307" w:rsidP="00267307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3917E8">
              <w:rPr>
                <w:rStyle w:val="Char"/>
                <w:rFonts w:cs="Times New Roman"/>
                <w:sz w:val="22"/>
                <w:szCs w:val="22"/>
              </w:rPr>
            </w:r>
            <w:r w:rsidR="003917E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безусловной переадресации</w:t>
            </w:r>
          </w:p>
        </w:tc>
      </w:tr>
      <w:tr w:rsidR="00A92C97" w:rsidRPr="00F132EC" w:rsidTr="0061537B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3917E8">
              <w:rPr>
                <w:rStyle w:val="Char"/>
                <w:rFonts w:cs="Times New Roman"/>
                <w:sz w:val="22"/>
                <w:szCs w:val="22"/>
              </w:rPr>
            </w:r>
            <w:r w:rsidR="003917E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DA22C6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занятости</w:t>
            </w:r>
          </w:p>
        </w:tc>
      </w:tr>
      <w:tr w:rsidR="0061537B" w:rsidRPr="00F132EC" w:rsidTr="0061537B">
        <w:tblPrEx>
          <w:jc w:val="left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09" w:type="dxa"/>
          </w:tcPr>
          <w:p w:rsidR="0061537B" w:rsidRPr="00F132EC" w:rsidRDefault="0061537B" w:rsidP="0096405A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3917E8">
              <w:rPr>
                <w:rStyle w:val="Char"/>
                <w:rFonts w:cs="Times New Roman"/>
                <w:sz w:val="22"/>
                <w:szCs w:val="22"/>
              </w:rPr>
            </w:r>
            <w:r w:rsidR="003917E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</w:tcPr>
          <w:p w:rsidR="0061537B" w:rsidRPr="00F132EC" w:rsidRDefault="0061537B" w:rsidP="0061537B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переадресации по недоступности</w:t>
            </w:r>
          </w:p>
        </w:tc>
      </w:tr>
    </w:tbl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тарификации </w:t>
      </w:r>
      <w:r w:rsidR="009B2534">
        <w:rPr>
          <w:rFonts w:ascii="Arial" w:hAnsi="Arial" w:cs="Arial"/>
          <w:sz w:val="22"/>
          <w:szCs w:val="22"/>
          <w:lang w:val="ru-RU"/>
        </w:rPr>
        <w:t>при переадресации звонка</w:t>
      </w:r>
      <w:r w:rsidR="009B2534" w:rsidRP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F1792" w:rsidRPr="006C56F1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Для отключения переадресации абоненту необходимо </w:t>
      </w:r>
      <w:r w:rsidR="000F024D">
        <w:rPr>
          <w:rFonts w:ascii="Arial" w:hAnsi="Arial" w:cs="Arial"/>
          <w:sz w:val="18"/>
          <w:szCs w:val="22"/>
          <w:lang w:val="ru-RU"/>
        </w:rPr>
        <w:t xml:space="preserve">предоставить </w:t>
      </w:r>
      <w:r w:rsidRPr="006C56F1">
        <w:rPr>
          <w:rFonts w:ascii="Arial" w:hAnsi="Arial" w:cs="Arial"/>
          <w:sz w:val="18"/>
          <w:szCs w:val="22"/>
          <w:lang w:val="ru-RU"/>
        </w:rPr>
        <w:t>в абонентский отдел</w:t>
      </w:r>
      <w:r w:rsidR="006C56F1">
        <w:rPr>
          <w:rFonts w:ascii="Arial" w:hAnsi="Arial" w:cs="Arial"/>
          <w:sz w:val="18"/>
          <w:szCs w:val="22"/>
          <w:lang w:val="ru-RU"/>
        </w:rPr>
        <w:t xml:space="preserve"> соответствующее заявление</w:t>
      </w:r>
      <w:r w:rsidRPr="006C56F1">
        <w:rPr>
          <w:rFonts w:ascii="Arial" w:hAnsi="Arial" w:cs="Arial"/>
          <w:sz w:val="18"/>
          <w:szCs w:val="22"/>
          <w:lang w:val="ru-RU"/>
        </w:rPr>
        <w:t>.</w:t>
      </w: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F024D"/>
    <w:rsid w:val="000F1792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917E8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5D44"/>
    <w:rsid w:val="00836DF2"/>
    <w:rsid w:val="0084120B"/>
    <w:rsid w:val="00865028"/>
    <w:rsid w:val="00870D7F"/>
    <w:rsid w:val="00891C68"/>
    <w:rsid w:val="008D659A"/>
    <w:rsid w:val="008F274F"/>
    <w:rsid w:val="009060FD"/>
    <w:rsid w:val="00956C63"/>
    <w:rsid w:val="00966CC6"/>
    <w:rsid w:val="009B2534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F6CA4"/>
    <w:rsid w:val="00F015C7"/>
    <w:rsid w:val="00F01DF7"/>
    <w:rsid w:val="00F132EC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5</cp:revision>
  <cp:lastPrinted>2014-04-17T19:34:00Z</cp:lastPrinted>
  <dcterms:created xsi:type="dcterms:W3CDTF">2014-04-21T06:44:00Z</dcterms:created>
  <dcterms:modified xsi:type="dcterms:W3CDTF">2014-04-21T09:26:00Z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