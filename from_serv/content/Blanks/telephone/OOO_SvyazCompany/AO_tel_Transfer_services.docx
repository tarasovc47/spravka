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AD5" w:rsidRPr="00A24FDD" w:rsidRDefault="00B62AD5" w:rsidP="00B62AD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B62AD5" w:rsidRPr="00A24FDD" w:rsidRDefault="00B62AD5" w:rsidP="00B62AD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B62AD5" w:rsidRPr="00EC778E" w:rsidRDefault="00F8626C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F8626C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F8626C">
        <w:rPr>
          <w:rFonts w:ascii="Arial" w:hAnsi="Arial" w:cs="Arial"/>
          <w:b/>
          <w:sz w:val="24"/>
          <w:szCs w:val="24"/>
          <w:lang w:val="ru-RU"/>
        </w:rPr>
        <w:t>Связь</w:t>
      </w:r>
      <w:r w:rsidR="009F47D3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F8626C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B62AD5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B62AD5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F86BEB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46E71">
        <w:rPr>
          <w:rFonts w:ascii="Arial" w:hAnsi="Arial" w:cs="Arial"/>
          <w:sz w:val="24"/>
          <w:szCs w:val="24"/>
          <w:lang w:val="ru-RU"/>
        </w:rPr>
        <w:t xml:space="preserve">оформить перенос услуги </w:t>
      </w:r>
      <w:r w:rsidR="00F23491">
        <w:rPr>
          <w:rFonts w:ascii="Arial" w:hAnsi="Arial" w:cs="Arial"/>
          <w:sz w:val="24"/>
          <w:szCs w:val="24"/>
          <w:lang w:val="ru-RU"/>
        </w:rPr>
        <w:t>«</w:t>
      </w:r>
      <w:r w:rsidR="00D80F87">
        <w:rPr>
          <w:rFonts w:ascii="Arial" w:hAnsi="Arial" w:cs="Arial"/>
          <w:sz w:val="24"/>
          <w:szCs w:val="24"/>
          <w:lang w:val="ru-RU"/>
        </w:rPr>
        <w:t>Телефония</w:t>
      </w:r>
      <w:r w:rsidR="00F23491">
        <w:rPr>
          <w:rFonts w:ascii="Arial" w:hAnsi="Arial" w:cs="Arial"/>
          <w:sz w:val="24"/>
          <w:szCs w:val="24"/>
          <w:lang w:val="ru-RU"/>
        </w:rPr>
        <w:t>»</w:t>
      </w:r>
      <w:r w:rsidR="00D80F87">
        <w:rPr>
          <w:rFonts w:ascii="Arial" w:hAnsi="Arial" w:cs="Arial"/>
          <w:sz w:val="24"/>
          <w:szCs w:val="24"/>
          <w:lang w:val="ru-RU"/>
        </w:rPr>
        <w:t xml:space="preserve"> с адреса: ___________________</w:t>
      </w:r>
      <w:r w:rsidR="00F23491">
        <w:rPr>
          <w:rFonts w:ascii="Arial" w:hAnsi="Arial" w:cs="Arial"/>
          <w:sz w:val="24"/>
          <w:szCs w:val="24"/>
          <w:lang w:val="ru-RU"/>
        </w:rPr>
        <w:t>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адрес: 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7A184E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7A184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544862" w:rsidP="00544862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Копию документов, подтверждающих право владения/пользования помещением, прилагаю.</w:t>
      </w:r>
    </w:p>
    <w:p w:rsidR="00ED3CF6" w:rsidRDefault="00ED3CF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D86716" w:rsidRDefault="00D8671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9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37"/>
        <w:gridCol w:w="1409"/>
        <w:gridCol w:w="1409"/>
        <w:gridCol w:w="1371"/>
        <w:gridCol w:w="2663"/>
        <w:gridCol w:w="869"/>
        <w:gridCol w:w="1353"/>
      </w:tblGrid>
      <w:tr w:rsidR="00ED3CF6" w:rsidRPr="00EC49A1" w:rsidTr="00ED3CF6">
        <w:trPr>
          <w:trHeight w:val="403"/>
          <w:jc w:val="center"/>
        </w:trPr>
        <w:tc>
          <w:tcPr>
            <w:tcW w:w="8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266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168E3"/>
    <w:rsid w:val="00145333"/>
    <w:rsid w:val="001D073B"/>
    <w:rsid w:val="001D4525"/>
    <w:rsid w:val="001F00F3"/>
    <w:rsid w:val="001F526C"/>
    <w:rsid w:val="00206143"/>
    <w:rsid w:val="00225018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44862"/>
    <w:rsid w:val="00625F29"/>
    <w:rsid w:val="00646E71"/>
    <w:rsid w:val="00721FA2"/>
    <w:rsid w:val="00743317"/>
    <w:rsid w:val="007951B2"/>
    <w:rsid w:val="007A184E"/>
    <w:rsid w:val="007A4063"/>
    <w:rsid w:val="007C47A2"/>
    <w:rsid w:val="007F13B7"/>
    <w:rsid w:val="00836DF2"/>
    <w:rsid w:val="008C073E"/>
    <w:rsid w:val="009F47D3"/>
    <w:rsid w:val="00A04C7A"/>
    <w:rsid w:val="00A24FDD"/>
    <w:rsid w:val="00A42322"/>
    <w:rsid w:val="00B62AD5"/>
    <w:rsid w:val="00B9387F"/>
    <w:rsid w:val="00BF1A6E"/>
    <w:rsid w:val="00BF6699"/>
    <w:rsid w:val="00C519DE"/>
    <w:rsid w:val="00C92735"/>
    <w:rsid w:val="00CB1242"/>
    <w:rsid w:val="00CB368A"/>
    <w:rsid w:val="00D80F87"/>
    <w:rsid w:val="00D86716"/>
    <w:rsid w:val="00DD6265"/>
    <w:rsid w:val="00DE6080"/>
    <w:rsid w:val="00E0026B"/>
    <w:rsid w:val="00E16604"/>
    <w:rsid w:val="00EB4427"/>
    <w:rsid w:val="00EC49A1"/>
    <w:rsid w:val="00EC778E"/>
    <w:rsid w:val="00ED3CF6"/>
    <w:rsid w:val="00F23491"/>
    <w:rsid w:val="00F8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2004-02-13T23:45:00Z</cp:lastPrinted>
  <dcterms:created xsi:type="dcterms:W3CDTF">2014-04-21T06:46:00Z</dcterms:created>
  <dcterms:modified xsi:type="dcterms:W3CDTF">2014-04-21T09:27:00Z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