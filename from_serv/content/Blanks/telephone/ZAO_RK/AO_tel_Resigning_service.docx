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D77BA1" w:rsidP="00D77BA1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Копии документов, подтверждающих право владения/пользования помещением, прилагаю.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6F00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A19EA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906168"/>
    <w:rsid w:val="00A02B6A"/>
    <w:rsid w:val="00A04C7A"/>
    <w:rsid w:val="00A24FDD"/>
    <w:rsid w:val="00A42322"/>
    <w:rsid w:val="00A67444"/>
    <w:rsid w:val="00B61E31"/>
    <w:rsid w:val="00B9387F"/>
    <w:rsid w:val="00C92735"/>
    <w:rsid w:val="00C933A7"/>
    <w:rsid w:val="00CB368A"/>
    <w:rsid w:val="00D77BA1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5</cp:revision>
  <cp:lastPrinted>2004-02-13T23:45:00Z</cp:lastPrinted>
  <dcterms:created xsi:type="dcterms:W3CDTF">2014-04-09T06:02:00Z</dcterms:created>
  <dcterms:modified xsi:type="dcterms:W3CDTF">2014-04-14T06:35:00Z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