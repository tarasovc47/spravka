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AD5" w:rsidRPr="00A24FDD" w:rsidRDefault="00B62AD5" w:rsidP="00B62AD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B62AD5" w:rsidRPr="00A24FDD" w:rsidRDefault="00B62AD5" w:rsidP="00B62AD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B62AD5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B62AD5" w:rsidRPr="00EC778E" w:rsidRDefault="00B62AD5" w:rsidP="00B62AD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Pr="00EC49A1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836DF2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B62AD5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B62AD5" w:rsidRDefault="00B62AD5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62AD5" w:rsidRPr="00F86BEB" w:rsidRDefault="00B62AD5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46E71">
        <w:rPr>
          <w:rFonts w:ascii="Arial" w:hAnsi="Arial" w:cs="Arial"/>
          <w:sz w:val="24"/>
          <w:szCs w:val="24"/>
          <w:lang w:val="ru-RU"/>
        </w:rPr>
        <w:t xml:space="preserve">оформить перенос услуги </w:t>
      </w:r>
      <w:r w:rsidR="00F23491">
        <w:rPr>
          <w:rFonts w:ascii="Arial" w:hAnsi="Arial" w:cs="Arial"/>
          <w:sz w:val="24"/>
          <w:szCs w:val="24"/>
          <w:lang w:val="ru-RU"/>
        </w:rPr>
        <w:t>«</w:t>
      </w:r>
      <w:r w:rsidR="00D80F87">
        <w:rPr>
          <w:rFonts w:ascii="Arial" w:hAnsi="Arial" w:cs="Arial"/>
          <w:sz w:val="24"/>
          <w:szCs w:val="24"/>
          <w:lang w:val="ru-RU"/>
        </w:rPr>
        <w:t>Телефония</w:t>
      </w:r>
      <w:r w:rsidR="00F23491">
        <w:rPr>
          <w:rFonts w:ascii="Arial" w:hAnsi="Arial" w:cs="Arial"/>
          <w:sz w:val="24"/>
          <w:szCs w:val="24"/>
          <w:lang w:val="ru-RU"/>
        </w:rPr>
        <w:t>»</w:t>
      </w:r>
      <w:r w:rsidR="00D80F87">
        <w:rPr>
          <w:rFonts w:ascii="Arial" w:hAnsi="Arial" w:cs="Arial"/>
          <w:sz w:val="24"/>
          <w:szCs w:val="24"/>
          <w:lang w:val="ru-RU"/>
        </w:rPr>
        <w:t xml:space="preserve"> с адреса: ___________________</w:t>
      </w:r>
      <w:r w:rsidR="00F23491">
        <w:rPr>
          <w:rFonts w:ascii="Arial" w:hAnsi="Arial" w:cs="Arial"/>
          <w:sz w:val="24"/>
          <w:szCs w:val="24"/>
          <w:lang w:val="ru-RU"/>
        </w:rPr>
        <w:t>_</w:t>
      </w:r>
      <w:bookmarkStart w:id="0" w:name="_GoBack"/>
      <w:bookmarkEnd w:id="0"/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адрес: 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7A184E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7A184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544862" w:rsidP="00544862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Копию документов, подтверждающих право владения/пользования помещением, прилагаю.</w:t>
      </w:r>
    </w:p>
    <w:p w:rsidR="00ED3CF6" w:rsidRDefault="00ED3CF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D86716" w:rsidRDefault="00D86716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911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37"/>
        <w:gridCol w:w="1409"/>
        <w:gridCol w:w="1409"/>
        <w:gridCol w:w="1371"/>
        <w:gridCol w:w="2663"/>
        <w:gridCol w:w="869"/>
        <w:gridCol w:w="1353"/>
      </w:tblGrid>
      <w:tr w:rsidR="00ED3CF6" w:rsidRPr="00EC49A1" w:rsidTr="00ED3CF6">
        <w:trPr>
          <w:trHeight w:val="403"/>
          <w:jc w:val="center"/>
        </w:trPr>
        <w:tc>
          <w:tcPr>
            <w:tcW w:w="8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40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1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266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  <w:tc>
          <w:tcPr>
            <w:tcW w:w="8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35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D3CF6" w:rsidRPr="00EC49A1" w:rsidRDefault="00ED3CF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168E3"/>
    <w:rsid w:val="00145333"/>
    <w:rsid w:val="001D073B"/>
    <w:rsid w:val="001D4525"/>
    <w:rsid w:val="001F00F3"/>
    <w:rsid w:val="001F526C"/>
    <w:rsid w:val="00206143"/>
    <w:rsid w:val="00225018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544862"/>
    <w:rsid w:val="00625F29"/>
    <w:rsid w:val="00646E71"/>
    <w:rsid w:val="00721FA2"/>
    <w:rsid w:val="00743317"/>
    <w:rsid w:val="007951B2"/>
    <w:rsid w:val="007A184E"/>
    <w:rsid w:val="007A4063"/>
    <w:rsid w:val="007C47A2"/>
    <w:rsid w:val="007F13B7"/>
    <w:rsid w:val="00836DF2"/>
    <w:rsid w:val="008C073E"/>
    <w:rsid w:val="00A04C7A"/>
    <w:rsid w:val="00A24FDD"/>
    <w:rsid w:val="00A42322"/>
    <w:rsid w:val="00B62AD5"/>
    <w:rsid w:val="00B9387F"/>
    <w:rsid w:val="00BF1A6E"/>
    <w:rsid w:val="00BF6699"/>
    <w:rsid w:val="00C519DE"/>
    <w:rsid w:val="00C92735"/>
    <w:rsid w:val="00CB1242"/>
    <w:rsid w:val="00CB368A"/>
    <w:rsid w:val="00D80F87"/>
    <w:rsid w:val="00D86716"/>
    <w:rsid w:val="00DD6265"/>
    <w:rsid w:val="00DE6080"/>
    <w:rsid w:val="00E0026B"/>
    <w:rsid w:val="00EB4427"/>
    <w:rsid w:val="00EC49A1"/>
    <w:rsid w:val="00EC778E"/>
    <w:rsid w:val="00ED3CF6"/>
    <w:rsid w:val="00F2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6</cp:revision>
  <cp:lastPrinted>2004-02-13T23:45:00Z</cp:lastPrinted>
  <dcterms:created xsi:type="dcterms:W3CDTF">2014-04-09T05:55:00Z</dcterms:created>
  <dcterms:modified xsi:type="dcterms:W3CDTF">2014-04-14T06:34:00Z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