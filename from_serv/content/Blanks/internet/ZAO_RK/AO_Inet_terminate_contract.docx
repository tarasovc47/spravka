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D5A8B" w:rsidRPr="00EC778E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A8B" w:rsidRPr="00A24FDD" w:rsidRDefault="001D5A8B" w:rsidP="001D5A8B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7FC8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D5A8B" w:rsidRPr="00A24FDD" w:rsidRDefault="001D5A8B" w:rsidP="001D5A8B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D5A8B" w:rsidRPr="00EC778E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1D5A8B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D5A8B" w:rsidRPr="00EC778E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625F29" w:rsidRDefault="00625F2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B60C8F" w:rsidRDefault="00B60C8F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190369" w:rsidRDefault="00C92735" w:rsidP="0034605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 xml:space="preserve">расторгнуть договор </w:t>
      </w:r>
      <w:r w:rsidR="00B61E31">
        <w:rPr>
          <w:rFonts w:ascii="Arial" w:hAnsi="Arial" w:cs="Arial"/>
          <w:sz w:val="24"/>
          <w:szCs w:val="24"/>
          <w:lang w:val="ru-RU"/>
        </w:rPr>
        <w:t>№_______</w:t>
      </w:r>
      <w:r w:rsidR="00190369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B61E31">
        <w:rPr>
          <w:rFonts w:ascii="Arial" w:hAnsi="Arial" w:cs="Arial"/>
          <w:sz w:val="24"/>
          <w:szCs w:val="24"/>
          <w:lang w:val="ru-RU"/>
        </w:rPr>
        <w:t>_______ от «___» ___</w:t>
      </w:r>
      <w:r w:rsidR="0034605F">
        <w:rPr>
          <w:rFonts w:ascii="Arial" w:hAnsi="Arial" w:cs="Arial"/>
          <w:sz w:val="24"/>
          <w:szCs w:val="24"/>
          <w:lang w:val="ru-RU"/>
        </w:rPr>
        <w:t>___</w:t>
      </w:r>
      <w:r w:rsidR="00B61E31">
        <w:rPr>
          <w:rFonts w:ascii="Arial" w:hAnsi="Arial" w:cs="Arial"/>
          <w:sz w:val="24"/>
          <w:szCs w:val="24"/>
          <w:lang w:val="ru-RU"/>
        </w:rPr>
        <w:t>_________ 20___</w:t>
      </w:r>
      <w:bookmarkStart w:id="0" w:name="_GoBack"/>
      <w:bookmarkEnd w:id="0"/>
      <w:r w:rsidR="00B60C8F">
        <w:rPr>
          <w:rFonts w:ascii="Arial" w:hAnsi="Arial" w:cs="Arial"/>
          <w:sz w:val="24"/>
          <w:szCs w:val="24"/>
          <w:lang w:val="ru-RU"/>
        </w:rPr>
        <w:t> </w:t>
      </w:r>
      <w:r w:rsidR="00B61E31">
        <w:rPr>
          <w:rFonts w:ascii="Arial" w:hAnsi="Arial" w:cs="Arial"/>
          <w:sz w:val="24"/>
          <w:szCs w:val="24"/>
          <w:lang w:val="ru-RU"/>
        </w:rPr>
        <w:t>г. на оказание услуг</w:t>
      </w:r>
      <w:r w:rsidR="0034605F">
        <w:rPr>
          <w:rFonts w:ascii="Arial" w:hAnsi="Arial" w:cs="Arial"/>
          <w:sz w:val="24"/>
          <w:szCs w:val="24"/>
          <w:lang w:val="ru-RU"/>
        </w:rPr>
        <w:t>и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Интернет </w:t>
      </w:r>
      <w:r w:rsidR="0034605F"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с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190369">
        <w:rPr>
          <w:rFonts w:ascii="Arial" w:hAnsi="Arial" w:cs="Arial"/>
          <w:sz w:val="24"/>
          <w:szCs w:val="24"/>
          <w:lang w:val="ru-RU"/>
        </w:rPr>
        <w:t>_____________________________________</w:t>
      </w:r>
      <w:r w:rsidR="0034605F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25F29" w:rsidP="00190369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B770C" w:rsidRDefault="006B770C" w:rsidP="006B770C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B770C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</w:tr>
    </w:tbl>
    <w:p w:rsidR="006B770C" w:rsidRDefault="006B770C" w:rsidP="006B770C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90369"/>
    <w:rsid w:val="001B0704"/>
    <w:rsid w:val="001D073B"/>
    <w:rsid w:val="001D5A8B"/>
    <w:rsid w:val="001F00F3"/>
    <w:rsid w:val="001F3C8D"/>
    <w:rsid w:val="001F526C"/>
    <w:rsid w:val="00206143"/>
    <w:rsid w:val="00231DEA"/>
    <w:rsid w:val="002F3396"/>
    <w:rsid w:val="0034605F"/>
    <w:rsid w:val="003528B4"/>
    <w:rsid w:val="003E49D1"/>
    <w:rsid w:val="003F1C6F"/>
    <w:rsid w:val="00417035"/>
    <w:rsid w:val="0044220B"/>
    <w:rsid w:val="0045133C"/>
    <w:rsid w:val="004724FC"/>
    <w:rsid w:val="00477FDB"/>
    <w:rsid w:val="00625F29"/>
    <w:rsid w:val="006B770C"/>
    <w:rsid w:val="00721FA2"/>
    <w:rsid w:val="00743317"/>
    <w:rsid w:val="007951B2"/>
    <w:rsid w:val="007C47A2"/>
    <w:rsid w:val="007F13B7"/>
    <w:rsid w:val="00836DF2"/>
    <w:rsid w:val="00A04C7A"/>
    <w:rsid w:val="00A24FDD"/>
    <w:rsid w:val="00A42322"/>
    <w:rsid w:val="00B60C8F"/>
    <w:rsid w:val="00B61E31"/>
    <w:rsid w:val="00B9387F"/>
    <w:rsid w:val="00C92735"/>
    <w:rsid w:val="00CB368A"/>
    <w:rsid w:val="00D45651"/>
    <w:rsid w:val="00DD6265"/>
    <w:rsid w:val="00E0026B"/>
    <w:rsid w:val="00E0442A"/>
    <w:rsid w:val="00E43D69"/>
    <w:rsid w:val="00EB4427"/>
    <w:rsid w:val="00EC49A1"/>
    <w:rsid w:val="00EC778E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20</cp:revision>
  <cp:lastPrinted>2004-02-13T23:45:00Z</cp:lastPrinted>
  <dcterms:created xsi:type="dcterms:W3CDTF">2014-04-02T04:22:00Z</dcterms:created>
  <dcterms:modified xsi:type="dcterms:W3CDTF">2014-04-08T13:15:00Z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