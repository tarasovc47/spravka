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F3" w:rsidRPr="00A24FDD" w:rsidRDefault="00E821F3" w:rsidP="00E821F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E821F3" w:rsidRPr="00A24FDD" w:rsidRDefault="00E821F3" w:rsidP="00E821F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E821F3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F86BEB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C5852" w:rsidRDefault="008C5852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8C5852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2249A">
        <w:rPr>
          <w:rFonts w:ascii="Arial" w:hAnsi="Arial" w:cs="Arial"/>
          <w:sz w:val="24"/>
          <w:szCs w:val="24"/>
          <w:lang w:val="ru-RU"/>
        </w:rPr>
        <w:t xml:space="preserve">сделать перерасчет по услуге Интернет за период                                                       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62249A">
        <w:rPr>
          <w:rFonts w:ascii="Arial" w:hAnsi="Arial" w:cs="Arial"/>
          <w:sz w:val="24"/>
          <w:szCs w:val="24"/>
          <w:lang w:val="ru-RU"/>
        </w:rPr>
        <w:t>по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625F29"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625F2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C5852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2735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C3689" w:rsidRDefault="00EC3689" w:rsidP="00EC368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C368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</w:tr>
    </w:tbl>
    <w:p w:rsidR="00EC3689" w:rsidRDefault="00EC3689" w:rsidP="00EC368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5D27"/>
    <w:rsid w:val="001B0704"/>
    <w:rsid w:val="001D073B"/>
    <w:rsid w:val="001F00F3"/>
    <w:rsid w:val="001F526C"/>
    <w:rsid w:val="00206143"/>
    <w:rsid w:val="00231DEA"/>
    <w:rsid w:val="00253176"/>
    <w:rsid w:val="002F3396"/>
    <w:rsid w:val="003528B4"/>
    <w:rsid w:val="003E49D1"/>
    <w:rsid w:val="003F1C6F"/>
    <w:rsid w:val="00404BD8"/>
    <w:rsid w:val="00417035"/>
    <w:rsid w:val="0044220B"/>
    <w:rsid w:val="0045133C"/>
    <w:rsid w:val="004724FC"/>
    <w:rsid w:val="00477FDB"/>
    <w:rsid w:val="004862DD"/>
    <w:rsid w:val="00532691"/>
    <w:rsid w:val="0062249A"/>
    <w:rsid w:val="00625F29"/>
    <w:rsid w:val="00721FA2"/>
    <w:rsid w:val="00743317"/>
    <w:rsid w:val="007951B2"/>
    <w:rsid w:val="007C47A2"/>
    <w:rsid w:val="007F13B7"/>
    <w:rsid w:val="00836DF2"/>
    <w:rsid w:val="008C5852"/>
    <w:rsid w:val="00A04C7A"/>
    <w:rsid w:val="00A24FDD"/>
    <w:rsid w:val="00A42322"/>
    <w:rsid w:val="00B61E31"/>
    <w:rsid w:val="00B9387F"/>
    <w:rsid w:val="00B94BB1"/>
    <w:rsid w:val="00C92735"/>
    <w:rsid w:val="00CB368A"/>
    <w:rsid w:val="00DD6265"/>
    <w:rsid w:val="00E0026B"/>
    <w:rsid w:val="00E821F3"/>
    <w:rsid w:val="00EB4427"/>
    <w:rsid w:val="00EC3689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11</cp:revision>
  <cp:lastPrinted>2004-02-13T23:45:00Z</cp:lastPrinted>
  <dcterms:created xsi:type="dcterms:W3CDTF">2014-04-02T04:37:00Z</dcterms:created>
  <dcterms:modified xsi:type="dcterms:W3CDTF">2014-04-08T13:16:00Z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