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B62AD5" w:rsidRPr="00EC778E" w:rsidRDefault="00B62AD5" w:rsidP="00B62AD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2AD5" w:rsidRPr="00A24FDD" w:rsidRDefault="00B62AD5" w:rsidP="00B62AD5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B62AD5" w:rsidRPr="00A24FDD" w:rsidRDefault="00B62AD5" w:rsidP="00B62AD5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B62AD5" w:rsidRPr="00EC778E" w:rsidRDefault="00B62AD5" w:rsidP="00B62AD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ЗАО «Русская компания»</w:t>
      </w:r>
    </w:p>
    <w:p w:rsidR="00B62AD5" w:rsidRDefault="00B62AD5" w:rsidP="00B62AD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B62AD5" w:rsidRPr="00EC778E" w:rsidRDefault="00B62AD5" w:rsidP="00B62AD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Pr="00EC49A1" w:rsidRDefault="00B62AD5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Pr="00EC49A1" w:rsidRDefault="00B62AD5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Pr="00EC49A1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F86BEB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646E71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646E71">
        <w:rPr>
          <w:rFonts w:ascii="Arial" w:hAnsi="Arial" w:cs="Arial"/>
          <w:sz w:val="24"/>
          <w:szCs w:val="24"/>
          <w:lang w:val="ru-RU"/>
        </w:rPr>
        <w:t>оформить перенос услуги Интернет с адреса: ________________________</w:t>
      </w:r>
    </w:p>
    <w:p w:rsidR="00646E71" w:rsidRDefault="00646E71" w:rsidP="00646E7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646E71" w:rsidRPr="00646E71" w:rsidRDefault="00646E71" w:rsidP="00646E71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646E71">
        <w:rPr>
          <w:rFonts w:ascii="Arial" w:hAnsi="Arial" w:cs="Arial"/>
          <w:szCs w:val="24"/>
          <w:lang w:val="ru-RU"/>
        </w:rPr>
        <w:t>(город, улица, дом, квартира)</w:t>
      </w:r>
    </w:p>
    <w:p w:rsidR="00646E71" w:rsidRDefault="00646E71" w:rsidP="00646E7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 адрес: __________________________________________________________________</w:t>
      </w:r>
    </w:p>
    <w:p w:rsidR="00646E71" w:rsidRPr="00646E71" w:rsidRDefault="00646E71" w:rsidP="00646E71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646E71">
        <w:rPr>
          <w:rFonts w:ascii="Arial" w:hAnsi="Arial" w:cs="Arial"/>
          <w:szCs w:val="24"/>
          <w:lang w:val="ru-RU"/>
        </w:rPr>
        <w:t>(город, улица, дом, квартира)</w:t>
      </w:r>
    </w:p>
    <w:p w:rsidR="00646E71" w:rsidRDefault="00646E71" w:rsidP="00646E7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7A184E" w:rsidRDefault="00646E71" w:rsidP="00BF1A6E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 связи с </w:t>
      </w:r>
      <w:r w:rsidR="00BF1A6E">
        <w:rPr>
          <w:rFonts w:ascii="Arial" w:hAnsi="Arial" w:cs="Arial"/>
          <w:sz w:val="24"/>
          <w:szCs w:val="24"/>
          <w:lang w:val="ru-RU"/>
        </w:rPr>
        <w:t>___________</w:t>
      </w:r>
      <w:r w:rsidR="001F526C">
        <w:rPr>
          <w:rFonts w:ascii="Arial" w:hAnsi="Arial" w:cs="Arial"/>
          <w:sz w:val="24"/>
          <w:szCs w:val="24"/>
          <w:lang w:val="ru-RU"/>
        </w:rPr>
        <w:t>_____________________________________________________</w:t>
      </w:r>
      <w:r w:rsidR="00BF1A6E">
        <w:rPr>
          <w:rFonts w:ascii="Arial" w:hAnsi="Arial" w:cs="Arial"/>
          <w:sz w:val="24"/>
          <w:szCs w:val="24"/>
          <w:lang w:val="ru-RU"/>
        </w:rPr>
        <w:t>__</w:t>
      </w:r>
    </w:p>
    <w:p w:rsidR="00C92735" w:rsidRDefault="007A184E" w:rsidP="00BF1A6E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</w:t>
      </w:r>
      <w:bookmarkStart w:id="0" w:name="_GoBack"/>
      <w:bookmarkEnd w:id="0"/>
      <w:r w:rsidR="001F526C"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ED3CF6" w:rsidRDefault="00ED3CF6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911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37"/>
        <w:gridCol w:w="1409"/>
        <w:gridCol w:w="1409"/>
        <w:gridCol w:w="1371"/>
        <w:gridCol w:w="2663"/>
        <w:gridCol w:w="869"/>
        <w:gridCol w:w="1353"/>
      </w:tblGrid>
      <w:tr w:rsidR="00ED3CF6" w:rsidRPr="00EC49A1" w:rsidTr="00ED3CF6">
        <w:trPr>
          <w:trHeight w:val="403"/>
          <w:jc w:val="center"/>
        </w:trPr>
        <w:tc>
          <w:tcPr>
            <w:tcW w:w="83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40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D3CF6" w:rsidRPr="00EC49A1" w:rsidRDefault="00ED3CF6" w:rsidP="004450E0">
            <w:pPr>
              <w:rPr>
                <w:lang w:val="ru-RU"/>
              </w:rPr>
            </w:pPr>
          </w:p>
        </w:tc>
        <w:tc>
          <w:tcPr>
            <w:tcW w:w="140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</w:p>
        </w:tc>
        <w:tc>
          <w:tcPr>
            <w:tcW w:w="13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D3CF6" w:rsidRDefault="00ED3CF6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ED3CF6" w:rsidRPr="00EC49A1" w:rsidRDefault="00ED3CF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266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</w:p>
        </w:tc>
        <w:tc>
          <w:tcPr>
            <w:tcW w:w="8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3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168E3"/>
    <w:rsid w:val="00145333"/>
    <w:rsid w:val="001D073B"/>
    <w:rsid w:val="001D4525"/>
    <w:rsid w:val="001F00F3"/>
    <w:rsid w:val="001F526C"/>
    <w:rsid w:val="00206143"/>
    <w:rsid w:val="00231DEA"/>
    <w:rsid w:val="002F3396"/>
    <w:rsid w:val="003528B4"/>
    <w:rsid w:val="003E49D1"/>
    <w:rsid w:val="003F1C6F"/>
    <w:rsid w:val="00417035"/>
    <w:rsid w:val="0044220B"/>
    <w:rsid w:val="0045133C"/>
    <w:rsid w:val="004724FC"/>
    <w:rsid w:val="00477FDB"/>
    <w:rsid w:val="00625F29"/>
    <w:rsid w:val="00646E71"/>
    <w:rsid w:val="00721FA2"/>
    <w:rsid w:val="00743317"/>
    <w:rsid w:val="007951B2"/>
    <w:rsid w:val="007A184E"/>
    <w:rsid w:val="007A4063"/>
    <w:rsid w:val="007C47A2"/>
    <w:rsid w:val="007F13B7"/>
    <w:rsid w:val="00836DF2"/>
    <w:rsid w:val="008C073E"/>
    <w:rsid w:val="00A04C7A"/>
    <w:rsid w:val="00A24FDD"/>
    <w:rsid w:val="00A42322"/>
    <w:rsid w:val="00B62AD5"/>
    <w:rsid w:val="00B9387F"/>
    <w:rsid w:val="00BF1A6E"/>
    <w:rsid w:val="00BF6699"/>
    <w:rsid w:val="00C519DE"/>
    <w:rsid w:val="00C92735"/>
    <w:rsid w:val="00CB1242"/>
    <w:rsid w:val="00CB368A"/>
    <w:rsid w:val="00DD6265"/>
    <w:rsid w:val="00DE6080"/>
    <w:rsid w:val="00E0026B"/>
    <w:rsid w:val="00EB4427"/>
    <w:rsid w:val="00EC49A1"/>
    <w:rsid w:val="00EC778E"/>
    <w:rsid w:val="00ED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6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12</cp:revision>
  <cp:lastPrinted>2004-02-13T23:45:00Z</cp:lastPrinted>
  <dcterms:created xsi:type="dcterms:W3CDTF">2014-04-02T04:53:00Z</dcterms:created>
  <dcterms:modified xsi:type="dcterms:W3CDTF">2014-04-08T14:02:00Z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