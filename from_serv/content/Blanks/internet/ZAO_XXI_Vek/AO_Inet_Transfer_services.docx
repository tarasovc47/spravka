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3A8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6F226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6F2265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>оформить перенос услуги Интернет с адреса: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625F29"/>
    <w:rsid w:val="00646E71"/>
    <w:rsid w:val="006F2265"/>
    <w:rsid w:val="00721FA2"/>
    <w:rsid w:val="00743317"/>
    <w:rsid w:val="007951B2"/>
    <w:rsid w:val="007A184E"/>
    <w:rsid w:val="007A4063"/>
    <w:rsid w:val="007C47A2"/>
    <w:rsid w:val="007C6770"/>
    <w:rsid w:val="007F13B7"/>
    <w:rsid w:val="00836DF2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D6265"/>
    <w:rsid w:val="00DE6080"/>
    <w:rsid w:val="00E0026B"/>
    <w:rsid w:val="00EB4427"/>
    <w:rsid w:val="00EC49A1"/>
    <w:rsid w:val="00EC778E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2014-04-09T05:29:00Z</dcterms:created>
  <dcterms:modified xsi:type="dcterms:W3CDTF">2014-04-09T05:29:00Z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