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D5A8B" w:rsidRPr="00EC778E" w:rsidRDefault="001D5A8B" w:rsidP="001D5A8B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17FC8E" wp14:editId="5D409C6A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A8B" w:rsidRPr="00A24FDD" w:rsidRDefault="001D5A8B" w:rsidP="001D5A8B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7FC8E"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1D5A8B" w:rsidRPr="00A24FDD" w:rsidRDefault="001D5A8B" w:rsidP="001D5A8B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1D5A8B" w:rsidRPr="00EC778E" w:rsidRDefault="00D475D4" w:rsidP="001D5A8B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D475D4">
        <w:rPr>
          <w:rFonts w:ascii="Arial" w:hAnsi="Arial" w:cs="Arial"/>
          <w:b/>
          <w:sz w:val="24"/>
          <w:szCs w:val="24"/>
          <w:lang w:val="ru-RU"/>
        </w:rPr>
        <w:t>ЗАО «XXI ВЕК»</w:t>
      </w:r>
      <w:bookmarkStart w:id="0" w:name="_GoBack"/>
      <w:bookmarkEnd w:id="0"/>
    </w:p>
    <w:p w:rsidR="001D5A8B" w:rsidRDefault="001D5A8B" w:rsidP="001D5A8B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1D5A8B" w:rsidRPr="00EC778E" w:rsidRDefault="001D5A8B" w:rsidP="001D5A8B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Pr="00EC49A1" w:rsidRDefault="001D5A8B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Pr="00836DF2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Pr="00EC49A1" w:rsidRDefault="001D5A8B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Pr="00836DF2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Pr="00EC49A1" w:rsidRDefault="001D5A8B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Pr="00836DF2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Default="001D5A8B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Pr="00836DF2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Default="001D5A8B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Pr="00836DF2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Default="001D5A8B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Default="001D5A8B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Default="001D5A8B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Default="001D5A8B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Default="001D5A8B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Default="001D5A8B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</w:tbl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625F29" w:rsidRDefault="00625F29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B60C8F" w:rsidRDefault="00B60C8F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190369" w:rsidRDefault="00C92735" w:rsidP="0034605F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2F3396">
        <w:rPr>
          <w:rFonts w:ascii="Arial" w:hAnsi="Arial" w:cs="Arial"/>
          <w:sz w:val="24"/>
          <w:szCs w:val="24"/>
          <w:lang w:val="ru-RU"/>
        </w:rPr>
        <w:t xml:space="preserve">расторгнуть договор </w:t>
      </w:r>
      <w:r w:rsidR="00B61E31">
        <w:rPr>
          <w:rFonts w:ascii="Arial" w:hAnsi="Arial" w:cs="Arial"/>
          <w:sz w:val="24"/>
          <w:szCs w:val="24"/>
          <w:lang w:val="ru-RU"/>
        </w:rPr>
        <w:t>№_______</w:t>
      </w:r>
      <w:r w:rsidR="00190369">
        <w:rPr>
          <w:rFonts w:ascii="Arial" w:hAnsi="Arial" w:cs="Arial"/>
          <w:sz w:val="24"/>
          <w:szCs w:val="24"/>
          <w:lang w:val="ru-RU"/>
        </w:rPr>
        <w:t>____________________________</w:t>
      </w:r>
      <w:r w:rsidR="00B61E31">
        <w:rPr>
          <w:rFonts w:ascii="Arial" w:hAnsi="Arial" w:cs="Arial"/>
          <w:sz w:val="24"/>
          <w:szCs w:val="24"/>
          <w:lang w:val="ru-RU"/>
        </w:rPr>
        <w:t>_______ от «___» ___</w:t>
      </w:r>
      <w:r w:rsidR="0034605F">
        <w:rPr>
          <w:rFonts w:ascii="Arial" w:hAnsi="Arial" w:cs="Arial"/>
          <w:sz w:val="24"/>
          <w:szCs w:val="24"/>
          <w:lang w:val="ru-RU"/>
        </w:rPr>
        <w:t>___</w:t>
      </w:r>
      <w:r w:rsidR="00B61E31">
        <w:rPr>
          <w:rFonts w:ascii="Arial" w:hAnsi="Arial" w:cs="Arial"/>
          <w:sz w:val="24"/>
          <w:szCs w:val="24"/>
          <w:lang w:val="ru-RU"/>
        </w:rPr>
        <w:t>_________ 20___</w:t>
      </w:r>
      <w:r w:rsidR="00B60C8F">
        <w:rPr>
          <w:rFonts w:ascii="Arial" w:hAnsi="Arial" w:cs="Arial"/>
          <w:sz w:val="24"/>
          <w:szCs w:val="24"/>
          <w:lang w:val="ru-RU"/>
        </w:rPr>
        <w:t> </w:t>
      </w:r>
      <w:r w:rsidR="00B61E31">
        <w:rPr>
          <w:rFonts w:ascii="Arial" w:hAnsi="Arial" w:cs="Arial"/>
          <w:sz w:val="24"/>
          <w:szCs w:val="24"/>
          <w:lang w:val="ru-RU"/>
        </w:rPr>
        <w:t>г. на оказание услуг</w:t>
      </w:r>
      <w:r w:rsidR="0034605F">
        <w:rPr>
          <w:rFonts w:ascii="Arial" w:hAnsi="Arial" w:cs="Arial"/>
          <w:sz w:val="24"/>
          <w:szCs w:val="24"/>
          <w:lang w:val="ru-RU"/>
        </w:rPr>
        <w:t>и</w:t>
      </w:r>
      <w:r w:rsidR="00B61E31">
        <w:rPr>
          <w:rFonts w:ascii="Arial" w:hAnsi="Arial" w:cs="Arial"/>
          <w:sz w:val="24"/>
          <w:szCs w:val="24"/>
          <w:lang w:val="ru-RU"/>
        </w:rPr>
        <w:t xml:space="preserve"> Интернет </w:t>
      </w:r>
      <w:r w:rsidR="0034605F">
        <w:rPr>
          <w:rFonts w:ascii="Arial" w:hAnsi="Arial" w:cs="Arial"/>
          <w:sz w:val="24"/>
          <w:szCs w:val="24"/>
          <w:lang w:val="ru-RU"/>
        </w:rPr>
        <w:t xml:space="preserve">                                                    </w:t>
      </w:r>
      <w:r w:rsidR="00B61E31">
        <w:rPr>
          <w:rFonts w:ascii="Arial" w:hAnsi="Arial" w:cs="Arial"/>
          <w:sz w:val="24"/>
          <w:szCs w:val="24"/>
          <w:lang w:val="ru-RU"/>
        </w:rPr>
        <w:t xml:space="preserve">с «___» ____________ 20___ г. </w:t>
      </w:r>
      <w:r w:rsidR="001F526C"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190369">
        <w:rPr>
          <w:rFonts w:ascii="Arial" w:hAnsi="Arial" w:cs="Arial"/>
          <w:sz w:val="24"/>
          <w:szCs w:val="24"/>
          <w:lang w:val="ru-RU"/>
        </w:rPr>
        <w:t>_____________________________________</w:t>
      </w:r>
      <w:r w:rsidR="0034605F">
        <w:rPr>
          <w:rFonts w:ascii="Arial" w:hAnsi="Arial" w:cs="Arial"/>
          <w:sz w:val="24"/>
          <w:szCs w:val="24"/>
          <w:lang w:val="ru-RU"/>
        </w:rPr>
        <w:t>__</w:t>
      </w:r>
    </w:p>
    <w:p w:rsidR="00C92735" w:rsidRDefault="00625F29" w:rsidP="00190369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</w:t>
      </w:r>
      <w:r w:rsidR="001B0704">
        <w:rPr>
          <w:rFonts w:ascii="Arial" w:hAnsi="Arial" w:cs="Arial"/>
          <w:sz w:val="24"/>
          <w:szCs w:val="24"/>
          <w:lang w:val="ru-RU"/>
        </w:rPr>
        <w:t>_______________________________________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________________________________________________________________________.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6B770C" w:rsidRDefault="006B770C" w:rsidP="006B770C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6B770C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B770C" w:rsidRPr="00EC49A1" w:rsidRDefault="006B770C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6B770C" w:rsidRPr="00EC49A1" w:rsidRDefault="006B770C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B770C" w:rsidRDefault="006B770C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6B770C" w:rsidRPr="00EC49A1" w:rsidRDefault="006B770C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6B770C" w:rsidRPr="00EC49A1" w:rsidRDefault="006B770C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B770C" w:rsidRPr="00EC49A1" w:rsidRDefault="006B770C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B770C" w:rsidRPr="00EC49A1" w:rsidRDefault="006B770C" w:rsidP="004450E0">
            <w:pPr>
              <w:rPr>
                <w:lang w:val="ru-RU"/>
              </w:rPr>
            </w:pPr>
          </w:p>
        </w:tc>
      </w:tr>
    </w:tbl>
    <w:p w:rsidR="006B770C" w:rsidRDefault="006B770C" w:rsidP="006B770C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90369"/>
    <w:rsid w:val="001B0704"/>
    <w:rsid w:val="001D073B"/>
    <w:rsid w:val="001D5A8B"/>
    <w:rsid w:val="001F00F3"/>
    <w:rsid w:val="001F3C8D"/>
    <w:rsid w:val="001F526C"/>
    <w:rsid w:val="00206143"/>
    <w:rsid w:val="00231DEA"/>
    <w:rsid w:val="002F3396"/>
    <w:rsid w:val="0034605F"/>
    <w:rsid w:val="003528B4"/>
    <w:rsid w:val="003E49D1"/>
    <w:rsid w:val="003F1C6F"/>
    <w:rsid w:val="00417035"/>
    <w:rsid w:val="0044220B"/>
    <w:rsid w:val="0045133C"/>
    <w:rsid w:val="004724FC"/>
    <w:rsid w:val="00477FDB"/>
    <w:rsid w:val="00625F29"/>
    <w:rsid w:val="006B770C"/>
    <w:rsid w:val="00721FA2"/>
    <w:rsid w:val="00743317"/>
    <w:rsid w:val="007951B2"/>
    <w:rsid w:val="007C47A2"/>
    <w:rsid w:val="007F13B7"/>
    <w:rsid w:val="00836DF2"/>
    <w:rsid w:val="00A04C7A"/>
    <w:rsid w:val="00A24FDD"/>
    <w:rsid w:val="00A42322"/>
    <w:rsid w:val="00B60C8F"/>
    <w:rsid w:val="00B61E31"/>
    <w:rsid w:val="00B63848"/>
    <w:rsid w:val="00B9387F"/>
    <w:rsid w:val="00C92735"/>
    <w:rsid w:val="00CB368A"/>
    <w:rsid w:val="00D45651"/>
    <w:rsid w:val="00D475D4"/>
    <w:rsid w:val="00DD6265"/>
    <w:rsid w:val="00E0026B"/>
    <w:rsid w:val="00E0442A"/>
    <w:rsid w:val="00E43D69"/>
    <w:rsid w:val="00EB4427"/>
    <w:rsid w:val="00EC49A1"/>
    <w:rsid w:val="00EC778E"/>
    <w:rsid w:val="00FC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2014-04-09T05:31:00Z</dcterms:created>
  <dcterms:modified xsi:type="dcterms:W3CDTF">2014-04-09T05:31:00Z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