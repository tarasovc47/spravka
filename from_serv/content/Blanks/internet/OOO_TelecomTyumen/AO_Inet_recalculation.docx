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335D17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Интернет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5D27"/>
    <w:rsid w:val="001B0704"/>
    <w:rsid w:val="001D073B"/>
    <w:rsid w:val="001F00F3"/>
    <w:rsid w:val="001F526C"/>
    <w:rsid w:val="00206143"/>
    <w:rsid w:val="00231DEA"/>
    <w:rsid w:val="00253176"/>
    <w:rsid w:val="002F3396"/>
    <w:rsid w:val="00335D17"/>
    <w:rsid w:val="003528B4"/>
    <w:rsid w:val="003E49D1"/>
    <w:rsid w:val="003F1C6F"/>
    <w:rsid w:val="00404BD8"/>
    <w:rsid w:val="00417035"/>
    <w:rsid w:val="0044220B"/>
    <w:rsid w:val="0045133C"/>
    <w:rsid w:val="004724FC"/>
    <w:rsid w:val="00477FDB"/>
    <w:rsid w:val="004862DD"/>
    <w:rsid w:val="00532691"/>
    <w:rsid w:val="0062249A"/>
    <w:rsid w:val="00625F29"/>
    <w:rsid w:val="00721FA2"/>
    <w:rsid w:val="00743317"/>
    <w:rsid w:val="007951B2"/>
    <w:rsid w:val="007C47A2"/>
    <w:rsid w:val="007F13B7"/>
    <w:rsid w:val="00836DF2"/>
    <w:rsid w:val="008C5852"/>
    <w:rsid w:val="00A04C7A"/>
    <w:rsid w:val="00A24FDD"/>
    <w:rsid w:val="00A42322"/>
    <w:rsid w:val="00B61E31"/>
    <w:rsid w:val="00B9387F"/>
    <w:rsid w:val="00B94BB1"/>
    <w:rsid w:val="00BE4A3C"/>
    <w:rsid w:val="00C92735"/>
    <w:rsid w:val="00CB368A"/>
    <w:rsid w:val="00DD6265"/>
    <w:rsid w:val="00E0026B"/>
    <w:rsid w:val="00E821F3"/>
    <w:rsid w:val="00EB4427"/>
    <w:rsid w:val="00EC3689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2014-04-09T05:42:00Z</dcterms:created>
  <dcterms:modified xsi:type="dcterms:W3CDTF">2014-04-09T05:42:00Z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