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F29" w:rsidRDefault="00625F29" w:rsidP="00206143">
      <w:pPr>
        <w:rPr>
          <w:rFonts w:ascii="Arial" w:hAnsi="Arial" w:cs="Arial"/>
          <w:sz w:val="24"/>
          <w:szCs w:val="24"/>
          <w:lang w:val="ru-RU"/>
        </w:rPr>
      </w:pPr>
    </w:p>
    <w:p w:rsidR="00F359F4" w:rsidRPr="00EC778E" w:rsidRDefault="00231DE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59F4"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359F4" w:rsidRPr="00EC778E" w:rsidRDefault="00A024AA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ООО «ТелекомТюмень»</w:t>
      </w:r>
      <w:bookmarkStart w:id="0" w:name="_GoBack"/>
      <w:bookmarkEnd w:id="0"/>
    </w:p>
    <w:p w:rsidR="00F359F4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359F4" w:rsidRPr="00EC778E" w:rsidRDefault="00F359F4" w:rsidP="00243E4C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Pr="00EC49A1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836DF2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39333F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39333F" w:rsidRDefault="0039333F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39333F" w:rsidRDefault="0039333F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359F4" w:rsidRPr="00EC49A1" w:rsidTr="00F5533A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359F4" w:rsidRDefault="00F359F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359F4" w:rsidRPr="00F86BEB" w:rsidRDefault="00F359F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743317" w:rsidRDefault="00C92735" w:rsidP="006D673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D673F">
        <w:rPr>
          <w:rFonts w:ascii="Arial" w:hAnsi="Arial" w:cs="Arial"/>
          <w:sz w:val="24"/>
          <w:szCs w:val="24"/>
          <w:lang w:val="ru-RU"/>
        </w:rPr>
        <w:t>изменить тарифный план</w:t>
      </w:r>
      <w:r w:rsidR="00303A8B">
        <w:rPr>
          <w:rFonts w:ascii="Arial" w:hAnsi="Arial" w:cs="Arial"/>
          <w:sz w:val="24"/>
          <w:szCs w:val="24"/>
          <w:lang w:val="ru-RU"/>
        </w:rPr>
        <w:t xml:space="preserve"> с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______________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на </w:t>
      </w:r>
      <w:r w:rsidR="00303A8B">
        <w:rPr>
          <w:rFonts w:ascii="Arial" w:hAnsi="Arial" w:cs="Arial"/>
          <w:sz w:val="24"/>
          <w:szCs w:val="24"/>
          <w:lang w:val="ru-RU"/>
        </w:rPr>
        <w:t>_____________</w:t>
      </w:r>
      <w:r w:rsidR="006D673F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303A8B">
        <w:rPr>
          <w:rFonts w:ascii="Arial" w:hAnsi="Arial" w:cs="Arial"/>
          <w:sz w:val="24"/>
          <w:szCs w:val="24"/>
          <w:lang w:val="ru-RU"/>
        </w:rPr>
        <w:t>______</w:t>
      </w:r>
      <w:r w:rsidR="006D673F">
        <w:rPr>
          <w:rFonts w:ascii="Arial" w:hAnsi="Arial" w:cs="Arial"/>
          <w:sz w:val="24"/>
          <w:szCs w:val="24"/>
          <w:lang w:val="ru-RU"/>
        </w:rPr>
        <w:t xml:space="preserve"> с «01» ___________ 20___ г. 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D673F" w:rsidRDefault="006D673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303A8B" w:rsidRDefault="00303A8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06009" w:rsidRDefault="00E06009" w:rsidP="00E0600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0600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06009" w:rsidRPr="00EC49A1" w:rsidRDefault="00E06009" w:rsidP="004450E0">
            <w:pPr>
              <w:rPr>
                <w:lang w:val="ru-RU"/>
              </w:rPr>
            </w:pPr>
          </w:p>
        </w:tc>
      </w:tr>
    </w:tbl>
    <w:p w:rsidR="00E06009" w:rsidRDefault="00E06009" w:rsidP="00E0600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F00F3"/>
    <w:rsid w:val="001F526C"/>
    <w:rsid w:val="00206143"/>
    <w:rsid w:val="00231DEA"/>
    <w:rsid w:val="00243E4C"/>
    <w:rsid w:val="002F3396"/>
    <w:rsid w:val="00303A8B"/>
    <w:rsid w:val="003528B4"/>
    <w:rsid w:val="0039333F"/>
    <w:rsid w:val="003E49D1"/>
    <w:rsid w:val="003F1C6F"/>
    <w:rsid w:val="00417035"/>
    <w:rsid w:val="0044220B"/>
    <w:rsid w:val="0045133C"/>
    <w:rsid w:val="004724FC"/>
    <w:rsid w:val="00477FDB"/>
    <w:rsid w:val="00625F29"/>
    <w:rsid w:val="006D673F"/>
    <w:rsid w:val="00721FA2"/>
    <w:rsid w:val="00743317"/>
    <w:rsid w:val="007951B2"/>
    <w:rsid w:val="007C47A2"/>
    <w:rsid w:val="007F13B7"/>
    <w:rsid w:val="00836DF2"/>
    <w:rsid w:val="008D7729"/>
    <w:rsid w:val="00A024AA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E0026B"/>
    <w:rsid w:val="00E06009"/>
    <w:rsid w:val="00EB4427"/>
    <w:rsid w:val="00EC49A1"/>
    <w:rsid w:val="00EC778E"/>
    <w:rsid w:val="00F359E0"/>
    <w:rsid w:val="00F359F4"/>
    <w:rsid w:val="00F5533A"/>
    <w:rsid w:val="00FA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2014-04-09T05:44:00Z</dcterms:created>
  <dcterms:modified xsi:type="dcterms:W3CDTF">2014-04-09T05:44:00Z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