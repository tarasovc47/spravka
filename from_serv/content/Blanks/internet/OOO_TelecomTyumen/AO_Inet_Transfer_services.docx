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DB3068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>оформить перенос услуги Интернет с адреса: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606254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B3068"/>
    <w:rsid w:val="00DD6265"/>
    <w:rsid w:val="00DE6080"/>
    <w:rsid w:val="00E0026B"/>
    <w:rsid w:val="00EB4427"/>
    <w:rsid w:val="00EC49A1"/>
    <w:rsid w:val="00EC778E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2014-04-09T05:40:00Z</dcterms:created>
  <dcterms:modified xsi:type="dcterms:W3CDTF">2014-04-09T05:40:00Z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