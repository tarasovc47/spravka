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5AA" w:rsidRDefault="00231DEA" w:rsidP="007405AA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0F2F16" w:rsidRPr="00EC778E" w:rsidRDefault="000F2F16" w:rsidP="000F2F16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2F16" w:rsidRPr="00A24FDD" w:rsidRDefault="000F2F16" w:rsidP="000F2F16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0F2F16" w:rsidRPr="00A24FDD" w:rsidRDefault="000F2F16" w:rsidP="000F2F16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0F2F16" w:rsidRPr="00EC778E" w:rsidRDefault="001D1987" w:rsidP="000F2F16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743ADE">
        <w:rPr>
          <w:rFonts w:ascii="Arial" w:hAnsi="Arial" w:cs="Arial"/>
          <w:b/>
          <w:sz w:val="24"/>
          <w:szCs w:val="24"/>
          <w:lang w:val="ru-RU"/>
        </w:rPr>
        <w:t xml:space="preserve">ООО </w:t>
      </w:r>
      <w:r>
        <w:rPr>
          <w:rFonts w:ascii="Arial" w:hAnsi="Arial" w:cs="Arial"/>
          <w:b/>
          <w:sz w:val="24"/>
          <w:szCs w:val="24"/>
          <w:lang w:val="ru-RU"/>
        </w:rPr>
        <w:t>«</w:t>
      </w:r>
      <w:r w:rsidRPr="00743ADE">
        <w:rPr>
          <w:rFonts w:ascii="Arial" w:hAnsi="Arial" w:cs="Arial"/>
          <w:b/>
          <w:sz w:val="24"/>
          <w:szCs w:val="24"/>
          <w:lang w:val="ru-RU"/>
        </w:rPr>
        <w:t>ТелекомТюмень</w:t>
      </w:r>
      <w:r>
        <w:rPr>
          <w:rFonts w:ascii="Arial" w:hAnsi="Arial" w:cs="Arial"/>
          <w:b/>
          <w:sz w:val="24"/>
          <w:szCs w:val="24"/>
          <w:lang w:val="ru-RU"/>
        </w:rPr>
        <w:t>»</w:t>
      </w:r>
      <w:bookmarkStart w:id="0" w:name="_GoBack"/>
      <w:bookmarkEnd w:id="0"/>
    </w:p>
    <w:p w:rsidR="000F2F16" w:rsidRDefault="000F2F16" w:rsidP="000F2F16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0F2F16" w:rsidRPr="00EC778E" w:rsidRDefault="000F2F16" w:rsidP="000F2F16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Pr="00EC49A1" w:rsidRDefault="000F2F16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Pr="00836DF2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Pr="00EC49A1" w:rsidRDefault="000F2F16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Pr="00836DF2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Pr="00EC49A1" w:rsidRDefault="000F2F16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Pr="00836DF2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Default="000F2F16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Pr="00836DF2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Default="000F2F16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Default="000F2F16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Default="000F2F16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Default="000F2F16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Default="000F2F16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Default="000F2F16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Pr="00F86BEB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E156DC" w:rsidRPr="008A01DD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  <w:r w:rsidRPr="008A01DD">
        <w:rPr>
          <w:rFonts w:ascii="Arial" w:hAnsi="Arial" w:cs="Arial"/>
          <w:sz w:val="22"/>
          <w:szCs w:val="22"/>
          <w:lang w:val="ru-RU"/>
        </w:rPr>
        <w:t xml:space="preserve">Прошу </w:t>
      </w:r>
      <w:r w:rsidR="00E156DC" w:rsidRPr="008A01DD">
        <w:rPr>
          <w:rFonts w:ascii="Arial" w:hAnsi="Arial" w:cs="Arial"/>
          <w:sz w:val="22"/>
          <w:szCs w:val="22"/>
          <w:lang w:val="ru-RU"/>
        </w:rPr>
        <w:t xml:space="preserve">оформить </w:t>
      </w:r>
      <w:r w:rsidR="00FC406D" w:rsidRPr="008A01DD">
        <w:rPr>
          <w:rFonts w:ascii="Arial" w:hAnsi="Arial" w:cs="Arial"/>
          <w:sz w:val="22"/>
          <w:szCs w:val="22"/>
          <w:lang w:val="ru-RU"/>
        </w:rPr>
        <w:t>возврат</w:t>
      </w:r>
      <w:r w:rsidR="00E156DC" w:rsidRPr="008A01DD">
        <w:rPr>
          <w:rFonts w:ascii="Arial" w:hAnsi="Arial" w:cs="Arial"/>
          <w:sz w:val="22"/>
          <w:szCs w:val="22"/>
          <w:lang w:val="ru-RU"/>
        </w:rPr>
        <w:t xml:space="preserve"> денежных средств в сумме ____________ (______________________________________________________________</w:t>
      </w:r>
      <w:r w:rsidR="00780B64">
        <w:rPr>
          <w:rFonts w:ascii="Arial" w:hAnsi="Arial" w:cs="Arial"/>
          <w:sz w:val="22"/>
          <w:szCs w:val="22"/>
          <w:lang w:val="ru-RU"/>
        </w:rPr>
        <w:t>_______</w:t>
      </w:r>
      <w:r w:rsidR="00E156DC" w:rsidRPr="008A01DD">
        <w:rPr>
          <w:rFonts w:ascii="Arial" w:hAnsi="Arial" w:cs="Arial"/>
          <w:sz w:val="22"/>
          <w:szCs w:val="22"/>
          <w:lang w:val="ru-RU"/>
        </w:rPr>
        <w:t>) руб. ___ коп</w:t>
      </w:r>
    </w:p>
    <w:p w:rsidR="00E156DC" w:rsidRPr="00780B64" w:rsidRDefault="00E156DC" w:rsidP="00E156DC">
      <w:pPr>
        <w:spacing w:line="288" w:lineRule="auto"/>
        <w:jc w:val="center"/>
        <w:rPr>
          <w:rFonts w:ascii="Arial" w:hAnsi="Arial" w:cs="Arial"/>
          <w:lang w:val="ru-RU"/>
        </w:rPr>
      </w:pPr>
      <w:r w:rsidRPr="00780B64">
        <w:rPr>
          <w:rFonts w:ascii="Arial" w:hAnsi="Arial" w:cs="Arial"/>
          <w:lang w:val="ru-RU"/>
        </w:rPr>
        <w:t>(сумма прописью)</w:t>
      </w:r>
    </w:p>
    <w:p w:rsidR="00217180" w:rsidRPr="008A01DD" w:rsidRDefault="00217180" w:rsidP="00E156DC">
      <w:pPr>
        <w:spacing w:line="288" w:lineRule="auto"/>
        <w:jc w:val="both"/>
        <w:rPr>
          <w:rFonts w:ascii="Arial" w:hAnsi="Arial" w:cs="Arial"/>
          <w:sz w:val="22"/>
          <w:szCs w:val="22"/>
          <w:lang w:val="ru-RU"/>
        </w:rPr>
      </w:pPr>
      <w:r w:rsidRPr="008A01DD">
        <w:rPr>
          <w:rFonts w:ascii="Arial" w:hAnsi="Arial" w:cs="Arial"/>
          <w:sz w:val="22"/>
          <w:szCs w:val="22"/>
          <w:lang w:val="ru-RU"/>
        </w:rPr>
        <w:t xml:space="preserve">в связи с </w:t>
      </w:r>
      <w:r w:rsidR="00FC406D" w:rsidRPr="008A01DD">
        <w:rPr>
          <w:rFonts w:ascii="Arial" w:hAnsi="Arial" w:cs="Arial"/>
          <w:sz w:val="22"/>
          <w:szCs w:val="22"/>
          <w:lang w:val="ru-RU"/>
        </w:rPr>
        <w:t>__________________________________________________________________</w:t>
      </w:r>
      <w:r w:rsidR="00780B64">
        <w:rPr>
          <w:rFonts w:ascii="Arial" w:hAnsi="Arial" w:cs="Arial"/>
          <w:sz w:val="22"/>
          <w:szCs w:val="22"/>
          <w:lang w:val="ru-RU"/>
        </w:rPr>
        <w:t>______</w:t>
      </w:r>
      <w:r w:rsidRPr="008A01DD">
        <w:rPr>
          <w:rFonts w:ascii="Arial" w:hAnsi="Arial" w:cs="Arial"/>
          <w:sz w:val="22"/>
          <w:szCs w:val="22"/>
          <w:lang w:val="ru-RU"/>
        </w:rPr>
        <w:t>.</w:t>
      </w:r>
    </w:p>
    <w:p w:rsidR="009060FD" w:rsidRPr="008A01DD" w:rsidRDefault="00FC406D" w:rsidP="00217180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  <w:r w:rsidRPr="008A01DD">
        <w:rPr>
          <w:rFonts w:ascii="Arial" w:hAnsi="Arial" w:cs="Arial"/>
          <w:sz w:val="22"/>
          <w:szCs w:val="22"/>
          <w:lang w:val="ru-RU"/>
        </w:rPr>
        <w:t>Возврат прошу произвести через:</w:t>
      </w:r>
    </w:p>
    <w:tbl>
      <w:tblPr>
        <w:tblStyle w:val="10"/>
        <w:tblW w:w="9923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709"/>
        <w:gridCol w:w="9214"/>
      </w:tblGrid>
      <w:tr w:rsidR="00870D7F" w:rsidRPr="008A01DD" w:rsidTr="00870D7F">
        <w:trPr>
          <w:trHeight w:val="403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870D7F" w:rsidRPr="008A01DD" w:rsidRDefault="00870D7F" w:rsidP="00B57739">
            <w:pPr>
              <w:rPr>
                <w:sz w:val="22"/>
                <w:szCs w:val="22"/>
                <w:lang w:val="ru-RU"/>
              </w:rPr>
            </w:pPr>
            <w:r w:rsidRPr="008A01DD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3"/>
            <w:r w:rsidRPr="008A01DD">
              <w:rPr>
                <w:rStyle w:val="Char"/>
                <w:rFonts w:cs="Times New Roman"/>
                <w:sz w:val="22"/>
                <w:szCs w:val="22"/>
              </w:rPr>
              <w:instrText xml:space="preserve"> FORMCHECKBOX </w:instrText>
            </w:r>
            <w:r w:rsidR="001D1987">
              <w:rPr>
                <w:rStyle w:val="Char"/>
                <w:rFonts w:cs="Times New Roman"/>
                <w:sz w:val="22"/>
                <w:szCs w:val="22"/>
              </w:rPr>
            </w:r>
            <w:r w:rsidR="001D1987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8A01DD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  <w:bookmarkEnd w:id="1"/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870D7F" w:rsidRPr="008A01DD" w:rsidRDefault="00E323EA" w:rsidP="00B57739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8A01DD">
              <w:rPr>
                <w:rFonts w:ascii="Arial" w:hAnsi="Arial" w:cs="Arial"/>
                <w:sz w:val="22"/>
                <w:szCs w:val="22"/>
                <w:lang w:val="ru-RU"/>
              </w:rPr>
              <w:t>кассу РК</w:t>
            </w:r>
          </w:p>
        </w:tc>
      </w:tr>
      <w:tr w:rsidR="00870D7F" w:rsidRPr="008A01DD" w:rsidTr="00870D7F">
        <w:trPr>
          <w:trHeight w:val="403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870D7F" w:rsidRPr="008A01DD" w:rsidRDefault="00870D7F" w:rsidP="00B57739">
            <w:pPr>
              <w:rPr>
                <w:rStyle w:val="Char"/>
                <w:rFonts w:cs="Times New Roman"/>
                <w:sz w:val="22"/>
                <w:szCs w:val="22"/>
              </w:rPr>
            </w:pPr>
            <w:r w:rsidRPr="008A01DD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01DD">
              <w:rPr>
                <w:rStyle w:val="Char"/>
                <w:rFonts w:cs="Times New Roman"/>
                <w:sz w:val="22"/>
                <w:szCs w:val="22"/>
              </w:rPr>
              <w:instrText xml:space="preserve"> FORMCHECKBOX </w:instrText>
            </w:r>
            <w:r w:rsidR="001D1987">
              <w:rPr>
                <w:rStyle w:val="Char"/>
                <w:rFonts w:cs="Times New Roman"/>
                <w:sz w:val="22"/>
                <w:szCs w:val="22"/>
              </w:rPr>
            </w:r>
            <w:r w:rsidR="001D1987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8A01DD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55BB6" w:rsidRDefault="00E323EA" w:rsidP="00B57739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8A01DD">
              <w:rPr>
                <w:rFonts w:ascii="Arial" w:hAnsi="Arial" w:cs="Arial"/>
                <w:sz w:val="22"/>
                <w:szCs w:val="22"/>
                <w:lang w:val="ru-RU"/>
              </w:rPr>
              <w:t xml:space="preserve">путем перечисления на следующие </w:t>
            </w:r>
            <w:r w:rsidR="00F55BB6">
              <w:rPr>
                <w:rFonts w:ascii="Arial" w:hAnsi="Arial" w:cs="Arial"/>
                <w:sz w:val="22"/>
                <w:szCs w:val="22"/>
                <w:lang w:val="ru-RU"/>
              </w:rPr>
              <w:t xml:space="preserve">банковские </w:t>
            </w:r>
            <w:r w:rsidRPr="008A01DD">
              <w:rPr>
                <w:rFonts w:ascii="Arial" w:hAnsi="Arial" w:cs="Arial"/>
                <w:sz w:val="22"/>
                <w:szCs w:val="22"/>
                <w:lang w:val="ru-RU"/>
              </w:rPr>
              <w:t>реквизиты</w:t>
            </w:r>
            <w:r w:rsidR="00F55BB6">
              <w:rPr>
                <w:rFonts w:ascii="Arial" w:hAnsi="Arial" w:cs="Arial"/>
                <w:sz w:val="22"/>
                <w:szCs w:val="22"/>
                <w:lang w:val="ru-RU"/>
              </w:rPr>
              <w:t>:</w:t>
            </w:r>
          </w:p>
          <w:p w:rsidR="00870D7F" w:rsidRPr="00F55BB6" w:rsidRDefault="00F55BB6" w:rsidP="005D7B4C">
            <w:pPr>
              <w:rPr>
                <w:rFonts w:ascii="Arial" w:hAnsi="Arial" w:cs="Arial"/>
                <w:lang w:val="ru-RU"/>
              </w:rPr>
            </w:pPr>
            <w:r w:rsidRPr="00F55BB6">
              <w:rPr>
                <w:rFonts w:ascii="Arial" w:hAnsi="Arial" w:cs="Arial"/>
                <w:lang w:val="ru-RU"/>
              </w:rPr>
              <w:t xml:space="preserve">(заполняются в случае </w:t>
            </w:r>
            <w:r w:rsidR="005D7B4C">
              <w:rPr>
                <w:rFonts w:ascii="Arial" w:hAnsi="Arial" w:cs="Arial"/>
                <w:lang w:val="ru-RU"/>
              </w:rPr>
              <w:t>возврата денежных средств безналичным путем)</w:t>
            </w:r>
          </w:p>
        </w:tc>
      </w:tr>
    </w:tbl>
    <w:p w:rsidR="002A47CE" w:rsidRPr="009534A0" w:rsidRDefault="002A47CE" w:rsidP="002A47CE">
      <w:pPr>
        <w:rPr>
          <w:rFonts w:ascii="Arial" w:hAnsi="Arial" w:cs="Arial"/>
          <w:lang w:val="ru-RU"/>
        </w:rPr>
      </w:pPr>
    </w:p>
    <w:tbl>
      <w:tblPr>
        <w:tblStyle w:val="10"/>
        <w:tblW w:w="10065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567"/>
        <w:gridCol w:w="9498"/>
      </w:tblGrid>
      <w:tr w:rsidR="001B1DEB" w:rsidRPr="00EC49A1" w:rsidTr="00B91DE7">
        <w:trPr>
          <w:trHeight w:val="403"/>
          <w:jc w:val="center"/>
        </w:trPr>
        <w:tc>
          <w:tcPr>
            <w:tcW w:w="56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B1DEB" w:rsidRDefault="001B1DEB" w:rsidP="004450E0">
            <w:pPr>
              <w:rPr>
                <w:lang w:val="ru-RU"/>
              </w:rPr>
            </w:pPr>
            <w:r>
              <w:rPr>
                <w:lang w:val="ru-RU"/>
              </w:rPr>
              <w:t>Банк</w:t>
            </w:r>
          </w:p>
        </w:tc>
        <w:tc>
          <w:tcPr>
            <w:tcW w:w="9498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1B1DEB" w:rsidRPr="00EC49A1" w:rsidRDefault="001B1DEB" w:rsidP="004450E0">
            <w:pPr>
              <w:rPr>
                <w:lang w:val="ru-RU"/>
              </w:rPr>
            </w:pPr>
          </w:p>
        </w:tc>
      </w:tr>
    </w:tbl>
    <w:p w:rsidR="00376D62" w:rsidRPr="008A01DD" w:rsidRDefault="00376D62" w:rsidP="00376147">
      <w:pPr>
        <w:rPr>
          <w:rFonts w:ascii="Arial" w:hAnsi="Arial" w:cs="Arial"/>
          <w:lang w:val="ru-RU"/>
        </w:rPr>
      </w:pPr>
    </w:p>
    <w:tbl>
      <w:tblPr>
        <w:tblpPr w:leftFromText="180" w:rightFromText="180" w:vertAnchor="text" w:tblpY="1"/>
        <w:tblOverlap w:val="never"/>
        <w:tblW w:w="4673" w:type="dxa"/>
        <w:tblLayout w:type="fixed"/>
        <w:tblLook w:val="04A0" w:firstRow="1" w:lastRow="0" w:firstColumn="1" w:lastColumn="0" w:noHBand="0" w:noVBand="1"/>
      </w:tblPr>
      <w:tblGrid>
        <w:gridCol w:w="846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</w:tblGrid>
      <w:tr w:rsidR="00FD4A07" w:rsidRPr="005338AB" w:rsidTr="00FD4A07">
        <w:trPr>
          <w:trHeight w:val="25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A07" w:rsidRPr="005338AB" w:rsidRDefault="00FD4A07" w:rsidP="00FD4A07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  <w:t>БИК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</w:tr>
    </w:tbl>
    <w:p w:rsidR="00400A40" w:rsidRDefault="00400A40" w:rsidP="00376147">
      <w:pPr>
        <w:rPr>
          <w:rFonts w:ascii="Arial" w:hAnsi="Arial" w:cs="Arial"/>
          <w:lang w:val="ru-RU"/>
        </w:rPr>
      </w:pPr>
    </w:p>
    <w:p w:rsidR="00FD4A07" w:rsidRPr="008A01DD" w:rsidRDefault="00FD4A07" w:rsidP="00376147">
      <w:pPr>
        <w:rPr>
          <w:rFonts w:ascii="Arial" w:hAnsi="Arial" w:cs="Arial"/>
          <w:lang w:val="ru-RU"/>
        </w:rPr>
      </w:pPr>
    </w:p>
    <w:tbl>
      <w:tblPr>
        <w:tblpPr w:leftFromText="180" w:rightFromText="180" w:vertAnchor="text" w:tblpX="35" w:tblpY="1"/>
        <w:tblOverlap w:val="never"/>
        <w:tblW w:w="9773" w:type="dxa"/>
        <w:tblLayout w:type="fixed"/>
        <w:tblLook w:val="04A0" w:firstRow="1" w:lastRow="0" w:firstColumn="1" w:lastColumn="0" w:noHBand="0" w:noVBand="1"/>
      </w:tblPr>
      <w:tblGrid>
        <w:gridCol w:w="1271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AF7BD9" w:rsidRPr="005338AB" w:rsidTr="00300008">
        <w:trPr>
          <w:trHeight w:val="25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BD9" w:rsidRPr="00300008" w:rsidRDefault="00AF7BD9" w:rsidP="00300008">
            <w:pPr>
              <w:ind w:left="-113" w:right="-108"/>
              <w:jc w:val="center"/>
              <w:rPr>
                <w:rFonts w:ascii="Arial CYR" w:hAnsi="Arial CYR" w:cs="Arial CYR"/>
                <w:b/>
                <w:bCs/>
                <w:sz w:val="17"/>
                <w:szCs w:val="17"/>
                <w:lang w:val="ru-RU" w:eastAsia="ru-RU"/>
              </w:rPr>
            </w:pPr>
            <w:r w:rsidRPr="00300008">
              <w:rPr>
                <w:rFonts w:ascii="Arial CYR" w:hAnsi="Arial CYR" w:cs="Arial CYR"/>
                <w:b/>
                <w:bCs/>
                <w:sz w:val="17"/>
                <w:szCs w:val="17"/>
                <w:lang w:val="ru-RU" w:eastAsia="ru-RU"/>
              </w:rPr>
              <w:t>Л</w:t>
            </w:r>
            <w:r w:rsidR="00300008" w:rsidRPr="00300008">
              <w:rPr>
                <w:rFonts w:ascii="Arial CYR" w:hAnsi="Arial CYR" w:cs="Arial CYR"/>
                <w:b/>
                <w:bCs/>
                <w:sz w:val="17"/>
                <w:szCs w:val="17"/>
                <w:lang w:val="ru-RU" w:eastAsia="ru-RU"/>
              </w:rPr>
              <w:t xml:space="preserve">ицевой </w:t>
            </w:r>
            <w:r w:rsidRPr="00300008">
              <w:rPr>
                <w:rFonts w:ascii="Arial CYR" w:hAnsi="Arial CYR" w:cs="Arial CYR"/>
                <w:b/>
                <w:bCs/>
                <w:sz w:val="17"/>
                <w:szCs w:val="17"/>
                <w:lang w:val="ru-RU" w:eastAsia="ru-RU"/>
              </w:rPr>
              <w:t>счет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</w:tr>
    </w:tbl>
    <w:p w:rsidR="00400A40" w:rsidRPr="00061AA3" w:rsidRDefault="00400A40" w:rsidP="00376147">
      <w:pPr>
        <w:rPr>
          <w:rFonts w:ascii="Arial" w:hAnsi="Arial" w:cs="Arial"/>
          <w:lang w:val="ru-RU"/>
        </w:rPr>
      </w:pPr>
    </w:p>
    <w:tbl>
      <w:tblPr>
        <w:tblpPr w:leftFromText="180" w:rightFromText="180" w:vertAnchor="text" w:tblpX="35" w:tblpY="1"/>
        <w:tblOverlap w:val="never"/>
        <w:tblW w:w="9773" w:type="dxa"/>
        <w:tblLayout w:type="fixed"/>
        <w:tblLook w:val="04A0" w:firstRow="1" w:lastRow="0" w:firstColumn="1" w:lastColumn="0" w:noHBand="0" w:noVBand="1"/>
      </w:tblPr>
      <w:tblGrid>
        <w:gridCol w:w="1271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AC7AF2" w:rsidRPr="005338AB" w:rsidTr="00B5600F">
        <w:trPr>
          <w:trHeight w:val="25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F2" w:rsidRPr="008B77A3" w:rsidRDefault="00AC7AF2" w:rsidP="00B5600F">
            <w:pPr>
              <w:ind w:left="-113" w:right="-108"/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  <w:r w:rsidRPr="008B77A3"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  <w:t>Кор. счет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</w:tr>
    </w:tbl>
    <w:p w:rsidR="00AF7BD9" w:rsidRPr="00061AA3" w:rsidRDefault="00AF7BD9" w:rsidP="00376147">
      <w:pPr>
        <w:rPr>
          <w:rFonts w:ascii="Arial" w:hAnsi="Arial" w:cs="Arial"/>
          <w:lang w:val="ru-RU"/>
        </w:rPr>
      </w:pPr>
    </w:p>
    <w:tbl>
      <w:tblPr>
        <w:tblpPr w:leftFromText="180" w:rightFromText="180" w:vertAnchor="text" w:tblpX="35" w:tblpY="1"/>
        <w:tblOverlap w:val="never"/>
        <w:tblW w:w="9773" w:type="dxa"/>
        <w:tblLayout w:type="fixed"/>
        <w:tblLook w:val="04A0" w:firstRow="1" w:lastRow="0" w:firstColumn="1" w:lastColumn="0" w:noHBand="0" w:noVBand="1"/>
      </w:tblPr>
      <w:tblGrid>
        <w:gridCol w:w="1271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AC7AF2" w:rsidRPr="005338AB" w:rsidTr="00B5600F">
        <w:trPr>
          <w:trHeight w:val="25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F2" w:rsidRPr="008B77A3" w:rsidRDefault="00AC7AF2" w:rsidP="00B5600F">
            <w:pPr>
              <w:ind w:left="-113" w:right="-108"/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  <w:proofErr w:type="spellStart"/>
            <w:r w:rsidRPr="008B77A3"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  <w:t>Расч</w:t>
            </w:r>
            <w:proofErr w:type="spellEnd"/>
            <w:r w:rsidRPr="008B77A3"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  <w:t>. счет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</w:tr>
    </w:tbl>
    <w:p w:rsidR="00AC7AF2" w:rsidRPr="00E62746" w:rsidRDefault="00AC7AF2" w:rsidP="00376147">
      <w:pPr>
        <w:rPr>
          <w:rFonts w:ascii="Arial" w:hAnsi="Arial" w:cs="Arial"/>
          <w:lang w:val="ru-RU"/>
        </w:rPr>
      </w:pPr>
    </w:p>
    <w:tbl>
      <w:tblPr>
        <w:tblpPr w:leftFromText="180" w:rightFromText="180" w:vertAnchor="text" w:tblpY="1"/>
        <w:tblOverlap w:val="never"/>
        <w:tblW w:w="7224" w:type="dxa"/>
        <w:tblLayout w:type="fixed"/>
        <w:tblLook w:val="04A0" w:firstRow="1" w:lastRow="0" w:firstColumn="1" w:lastColumn="0" w:noHBand="0" w:noVBand="1"/>
      </w:tblPr>
      <w:tblGrid>
        <w:gridCol w:w="2547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</w:tblGrid>
      <w:tr w:rsidR="003A00F6" w:rsidRPr="005338AB" w:rsidTr="003A00F6">
        <w:trPr>
          <w:trHeight w:val="255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F6" w:rsidRPr="005338AB" w:rsidRDefault="003A00F6" w:rsidP="003A00F6">
            <w:pPr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  <w:t>Контактный телефон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</w:tr>
    </w:tbl>
    <w:p w:rsidR="003A00F6" w:rsidRDefault="003A00F6" w:rsidP="00376147">
      <w:pPr>
        <w:rPr>
          <w:rFonts w:ascii="Arial" w:hAnsi="Arial" w:cs="Arial"/>
          <w:sz w:val="24"/>
          <w:szCs w:val="24"/>
          <w:lang w:val="ru-RU"/>
        </w:rPr>
      </w:pPr>
    </w:p>
    <w:p w:rsidR="003A00F6" w:rsidRPr="0050106E" w:rsidRDefault="003A00F6" w:rsidP="00376147">
      <w:pPr>
        <w:rPr>
          <w:rFonts w:ascii="Arial" w:hAnsi="Arial" w:cs="Arial"/>
          <w:lang w:val="ru-RU"/>
        </w:rPr>
      </w:pPr>
    </w:p>
    <w:p w:rsidR="003D53EB" w:rsidRPr="00E62746" w:rsidRDefault="00807494" w:rsidP="003A00F6">
      <w:pPr>
        <w:ind w:firstLine="709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С</w:t>
      </w:r>
      <w:r w:rsidR="00AC7AF2" w:rsidRPr="00E62746">
        <w:rPr>
          <w:rFonts w:ascii="Arial" w:hAnsi="Arial" w:cs="Arial"/>
          <w:sz w:val="22"/>
          <w:szCs w:val="22"/>
          <w:lang w:val="ru-RU"/>
        </w:rPr>
        <w:t>рок</w:t>
      </w:r>
      <w:r>
        <w:rPr>
          <w:rFonts w:ascii="Arial" w:hAnsi="Arial" w:cs="Arial"/>
          <w:sz w:val="22"/>
          <w:szCs w:val="22"/>
          <w:lang w:val="ru-RU"/>
        </w:rPr>
        <w:t xml:space="preserve"> возврата денежных средств</w:t>
      </w:r>
      <w:r w:rsidR="00AC7AF2" w:rsidRPr="00E62746">
        <w:rPr>
          <w:rFonts w:ascii="Arial" w:hAnsi="Arial" w:cs="Arial"/>
          <w:sz w:val="22"/>
          <w:szCs w:val="22"/>
          <w:lang w:val="ru-RU"/>
        </w:rPr>
        <w:t xml:space="preserve"> безналичн</w:t>
      </w:r>
      <w:r>
        <w:rPr>
          <w:rFonts w:ascii="Arial" w:hAnsi="Arial" w:cs="Arial"/>
          <w:sz w:val="22"/>
          <w:szCs w:val="22"/>
          <w:lang w:val="ru-RU"/>
        </w:rPr>
        <w:t xml:space="preserve">ым путем – </w:t>
      </w:r>
      <w:r w:rsidR="006C3C65">
        <w:rPr>
          <w:rFonts w:ascii="Arial" w:hAnsi="Arial" w:cs="Arial"/>
          <w:sz w:val="22"/>
          <w:szCs w:val="22"/>
          <w:lang w:val="ru-RU"/>
        </w:rPr>
        <w:t>10</w:t>
      </w:r>
      <w:r>
        <w:rPr>
          <w:rFonts w:ascii="Arial" w:hAnsi="Arial" w:cs="Arial"/>
          <w:sz w:val="22"/>
          <w:szCs w:val="22"/>
          <w:lang w:val="ru-RU"/>
        </w:rPr>
        <w:t xml:space="preserve"> рабочих дней</w:t>
      </w:r>
      <w:r w:rsidR="00AC7AF2" w:rsidRPr="00E62746">
        <w:rPr>
          <w:rFonts w:ascii="Arial" w:hAnsi="Arial" w:cs="Arial"/>
          <w:sz w:val="22"/>
          <w:szCs w:val="22"/>
          <w:lang w:val="ru-RU"/>
        </w:rPr>
        <w:t>.</w:t>
      </w:r>
    </w:p>
    <w:p w:rsidR="0044220B" w:rsidRDefault="0044220B">
      <w:pPr>
        <w:rPr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130897" w:rsidRPr="00EC49A1" w:rsidTr="00130897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30897" w:rsidRPr="00EC49A1" w:rsidRDefault="00130897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130897" w:rsidRPr="00EC49A1" w:rsidRDefault="00130897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30897" w:rsidRDefault="00130897" w:rsidP="004D2514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130897" w:rsidRPr="00EC49A1" w:rsidRDefault="00130897" w:rsidP="004D2514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130897" w:rsidRPr="00EC49A1" w:rsidRDefault="00130897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30897" w:rsidRPr="00EC49A1" w:rsidRDefault="00130897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30897" w:rsidRPr="00EC49A1" w:rsidRDefault="00130897" w:rsidP="004450E0">
            <w:pPr>
              <w:rPr>
                <w:lang w:val="ru-RU"/>
              </w:rPr>
            </w:pPr>
          </w:p>
        </w:tc>
      </w:tr>
    </w:tbl>
    <w:p w:rsidR="003F1C6F" w:rsidRDefault="003F1C6F">
      <w:pPr>
        <w:rPr>
          <w:lang w:val="ru-RU"/>
        </w:rPr>
      </w:pPr>
    </w:p>
    <w:p w:rsidR="0044220B" w:rsidRPr="00E62746" w:rsidRDefault="0044220B" w:rsidP="0044220B">
      <w:pPr>
        <w:ind w:left="709"/>
        <w:rPr>
          <w:rFonts w:ascii="Arial" w:hAnsi="Arial" w:cs="Arial"/>
          <w:sz w:val="22"/>
          <w:szCs w:val="22"/>
          <w:lang w:val="ru-RU"/>
        </w:rPr>
      </w:pPr>
      <w:r w:rsidRPr="00E62746">
        <w:rPr>
          <w:rFonts w:ascii="Arial" w:hAnsi="Arial" w:cs="Arial"/>
          <w:sz w:val="22"/>
          <w:szCs w:val="22"/>
          <w:lang w:val="ru-RU"/>
        </w:rPr>
        <w:t>Отметка о приеме заявления:</w:t>
      </w: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50106E">
      <w:pgSz w:w="11907" w:h="16839"/>
      <w:pgMar w:top="1080" w:right="720" w:bottom="426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1550E"/>
    <w:rsid w:val="000506F7"/>
    <w:rsid w:val="0005143E"/>
    <w:rsid w:val="00061AA3"/>
    <w:rsid w:val="000F2F16"/>
    <w:rsid w:val="000F6EB2"/>
    <w:rsid w:val="00116582"/>
    <w:rsid w:val="00130897"/>
    <w:rsid w:val="00145333"/>
    <w:rsid w:val="00181356"/>
    <w:rsid w:val="001B1DEB"/>
    <w:rsid w:val="001D073B"/>
    <w:rsid w:val="001D1987"/>
    <w:rsid w:val="001D4525"/>
    <w:rsid w:val="001F00F3"/>
    <w:rsid w:val="001F526C"/>
    <w:rsid w:val="00206143"/>
    <w:rsid w:val="00217180"/>
    <w:rsid w:val="00231DEA"/>
    <w:rsid w:val="002A47CE"/>
    <w:rsid w:val="002C4B90"/>
    <w:rsid w:val="002F3396"/>
    <w:rsid w:val="00300008"/>
    <w:rsid w:val="00312914"/>
    <w:rsid w:val="003528B4"/>
    <w:rsid w:val="00356FE9"/>
    <w:rsid w:val="00376147"/>
    <w:rsid w:val="00376D62"/>
    <w:rsid w:val="003A00F6"/>
    <w:rsid w:val="003C1962"/>
    <w:rsid w:val="003D53EB"/>
    <w:rsid w:val="003E49D1"/>
    <w:rsid w:val="003F1C6F"/>
    <w:rsid w:val="00400A40"/>
    <w:rsid w:val="00417035"/>
    <w:rsid w:val="0044220B"/>
    <w:rsid w:val="0045133C"/>
    <w:rsid w:val="004664D3"/>
    <w:rsid w:val="004724FC"/>
    <w:rsid w:val="00477FDB"/>
    <w:rsid w:val="004C109F"/>
    <w:rsid w:val="004D2514"/>
    <w:rsid w:val="004D675A"/>
    <w:rsid w:val="004F587D"/>
    <w:rsid w:val="0050106E"/>
    <w:rsid w:val="005338AB"/>
    <w:rsid w:val="005C4BDD"/>
    <w:rsid w:val="005D7B4C"/>
    <w:rsid w:val="00625F29"/>
    <w:rsid w:val="00646E71"/>
    <w:rsid w:val="00662ADF"/>
    <w:rsid w:val="00666437"/>
    <w:rsid w:val="006C04B8"/>
    <w:rsid w:val="006C3C65"/>
    <w:rsid w:val="00721FA2"/>
    <w:rsid w:val="007379B9"/>
    <w:rsid w:val="007405AA"/>
    <w:rsid w:val="00743317"/>
    <w:rsid w:val="00780B64"/>
    <w:rsid w:val="007951B2"/>
    <w:rsid w:val="007A2EDB"/>
    <w:rsid w:val="007A4063"/>
    <w:rsid w:val="007C47A2"/>
    <w:rsid w:val="007F13B7"/>
    <w:rsid w:val="00807494"/>
    <w:rsid w:val="00836DF2"/>
    <w:rsid w:val="00856BF9"/>
    <w:rsid w:val="00870D7F"/>
    <w:rsid w:val="008827A4"/>
    <w:rsid w:val="00891C68"/>
    <w:rsid w:val="008A01DD"/>
    <w:rsid w:val="008A2D36"/>
    <w:rsid w:val="008B77A3"/>
    <w:rsid w:val="009060FD"/>
    <w:rsid w:val="009534A0"/>
    <w:rsid w:val="00A04C7A"/>
    <w:rsid w:val="00A24FDD"/>
    <w:rsid w:val="00A42322"/>
    <w:rsid w:val="00AC7AF2"/>
    <w:rsid w:val="00AF7BD9"/>
    <w:rsid w:val="00B07DC5"/>
    <w:rsid w:val="00B32C8B"/>
    <w:rsid w:val="00B630B4"/>
    <w:rsid w:val="00B74F3C"/>
    <w:rsid w:val="00B9387F"/>
    <w:rsid w:val="00BF1A6E"/>
    <w:rsid w:val="00BF6699"/>
    <w:rsid w:val="00C108A2"/>
    <w:rsid w:val="00C92735"/>
    <w:rsid w:val="00C9669F"/>
    <w:rsid w:val="00CB2E62"/>
    <w:rsid w:val="00CB368A"/>
    <w:rsid w:val="00CF4364"/>
    <w:rsid w:val="00D30B0D"/>
    <w:rsid w:val="00DD6265"/>
    <w:rsid w:val="00DE6080"/>
    <w:rsid w:val="00E0026B"/>
    <w:rsid w:val="00E1563C"/>
    <w:rsid w:val="00E156DC"/>
    <w:rsid w:val="00E323EA"/>
    <w:rsid w:val="00E40819"/>
    <w:rsid w:val="00E62746"/>
    <w:rsid w:val="00EB4427"/>
    <w:rsid w:val="00EC49A1"/>
    <w:rsid w:val="00EC778E"/>
    <w:rsid w:val="00F36EE6"/>
    <w:rsid w:val="00F55BB6"/>
    <w:rsid w:val="00FA13CE"/>
    <w:rsid w:val="00FC406D"/>
    <w:rsid w:val="00FD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6D62"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29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0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3</cp:revision>
  <cp:lastPrinted>2014-04-21T04:35:00Z</cp:lastPrinted>
  <dcterms:created xsi:type="dcterms:W3CDTF">2014-04-21T04:36:00Z</dcterms:created>
  <dcterms:modified xsi:type="dcterms:W3CDTF">2014-04-21T04:36:00Z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