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A446C4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proofErr w:type="spellStart"/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proofErr w:type="spellEnd"/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>переоформить услугу Интернет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5A3E3C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>шу переоформить услугу Интернет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84A59"/>
    <w:rsid w:val="002F3396"/>
    <w:rsid w:val="003528B4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5A3E3C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A02B6A"/>
    <w:rsid w:val="00A04C7A"/>
    <w:rsid w:val="00A24FDD"/>
    <w:rsid w:val="00A42322"/>
    <w:rsid w:val="00A446C4"/>
    <w:rsid w:val="00A67444"/>
    <w:rsid w:val="00B61E31"/>
    <w:rsid w:val="00B9387F"/>
    <w:rsid w:val="00C92735"/>
    <w:rsid w:val="00C933A7"/>
    <w:rsid w:val="00CB368A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2014-04-09T05:41:00Z</dcterms:created>
  <dcterms:modified xsi:type="dcterms:W3CDTF">2014-04-09T05:41:00Z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